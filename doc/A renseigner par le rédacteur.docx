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89D" w:rsidRDefault="009E289D" w:rsidP="009E289D">
      <w:pPr>
        <w:shd w:val="clear" w:color="auto" w:fill="FFFFFF" w:themeFill="background1"/>
        <w:spacing w:after="0" w:line="120" w:lineRule="auto"/>
        <w:rPr>
          <w:b/>
          <w:i/>
          <w:sz w:val="24"/>
        </w:rPr>
      </w:pPr>
    </w:p>
    <w:p w:rsidR="008E674B" w:rsidRPr="00F9415B" w:rsidRDefault="006B084F" w:rsidP="00A520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E599" w:themeFill="accent4" w:themeFillTint="66"/>
        <w:spacing w:after="0" w:line="360" w:lineRule="auto"/>
        <w:rPr>
          <w:b/>
          <w:i/>
          <w:sz w:val="24"/>
        </w:rPr>
      </w:pPr>
      <w:r>
        <w:rPr>
          <w:b/>
          <w:i/>
          <w:sz w:val="24"/>
        </w:rPr>
        <w:t>A renseigner par le rédacteur</w:t>
      </w:r>
      <w:r w:rsidR="00636F83">
        <w:rPr>
          <w:b/>
          <w:i/>
          <w:sz w:val="24"/>
        </w:rPr>
        <w:t xml:space="preserve">, puis </w:t>
      </w:r>
      <w:r w:rsidR="006401AB">
        <w:rPr>
          <w:b/>
          <w:i/>
          <w:sz w:val="24"/>
        </w:rPr>
        <w:t xml:space="preserve">à </w:t>
      </w:r>
      <w:r w:rsidR="00636F83">
        <w:rPr>
          <w:b/>
          <w:i/>
          <w:sz w:val="24"/>
        </w:rPr>
        <w:t>transmettre</w:t>
      </w:r>
      <w:r w:rsidR="009E289D">
        <w:rPr>
          <w:b/>
          <w:i/>
          <w:sz w:val="24"/>
        </w:rPr>
        <w:t xml:space="preserve"> par mail</w:t>
      </w:r>
      <w:r w:rsidR="00636F83">
        <w:rPr>
          <w:b/>
          <w:i/>
          <w:sz w:val="24"/>
        </w:rPr>
        <w:t xml:space="preserve"> </w:t>
      </w:r>
      <w:r w:rsidR="006401AB">
        <w:rPr>
          <w:b/>
          <w:i/>
          <w:sz w:val="24"/>
        </w:rPr>
        <w:t xml:space="preserve">à </w:t>
      </w:r>
      <w:r w:rsidR="003F6D93">
        <w:rPr>
          <w:b/>
          <w:i/>
          <w:color w:val="5B9BD5" w:themeColor="accent1"/>
          <w:sz w:val="24"/>
        </w:rPr>
        <w:t>FRSAAR</w:t>
      </w:r>
      <w:r w:rsidR="006401AB" w:rsidRPr="006401AB">
        <w:rPr>
          <w:b/>
          <w:i/>
          <w:color w:val="5B9BD5" w:themeColor="accent1"/>
          <w:sz w:val="24"/>
        </w:rPr>
        <w:t>Ge</w:t>
      </w:r>
      <w:r w:rsidR="006401AB">
        <w:rPr>
          <w:b/>
          <w:i/>
          <w:color w:val="5B9BD5" w:themeColor="accent1"/>
          <w:sz w:val="24"/>
        </w:rPr>
        <w:t>stion</w:t>
      </w:r>
      <w:r w:rsidR="006401AB" w:rsidRPr="006401AB">
        <w:rPr>
          <w:b/>
          <w:i/>
          <w:color w:val="5B9BD5" w:themeColor="accent1"/>
          <w:sz w:val="24"/>
        </w:rPr>
        <w:t>Doc</w:t>
      </w:r>
      <w:r w:rsidR="006401AB">
        <w:rPr>
          <w:b/>
          <w:i/>
          <w:color w:val="5B9BD5" w:themeColor="accent1"/>
          <w:sz w:val="24"/>
        </w:rPr>
        <w:t>@berryglobal.com</w:t>
      </w:r>
    </w:p>
    <w:p w:rsidR="00513F0A" w:rsidRPr="00D4699E" w:rsidRDefault="0097507F" w:rsidP="00A520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E599" w:themeFill="accent4" w:themeFillTint="66"/>
        <w:spacing w:after="0" w:line="360" w:lineRule="auto"/>
        <w:rPr>
          <w:color w:val="4472C4" w:themeColor="accent5"/>
          <w:sz w:val="24"/>
        </w:rPr>
      </w:pPr>
      <w:r w:rsidRPr="004E327E">
        <w:rPr>
          <w:sz w:val="24"/>
        </w:rPr>
        <w:t>Date :</w:t>
      </w:r>
      <w:r w:rsidR="006D532A">
        <w:rPr>
          <w:sz w:val="24"/>
        </w:rPr>
        <w:t xml:space="preserve"> </w:t>
      </w:r>
      <w:r w:rsidR="00691C5D" w:rsidRPr="009175E8">
        <w:rPr>
          <w:color w:val="5B9BD5" w:themeColor="accent1"/>
          <w:sz w:val="24"/>
        </w:rPr>
        <w:fldChar w:fldCharType="begin"/>
      </w:r>
      <w:r w:rsidR="00691C5D" w:rsidRPr="009175E8">
        <w:rPr>
          <w:color w:val="5B9BD5" w:themeColor="accent1"/>
          <w:sz w:val="24"/>
        </w:rPr>
        <w:instrText xml:space="preserve"> DATE   \* MERGEFORMAT </w:instrText>
      </w:r>
      <w:r w:rsidR="00691C5D" w:rsidRPr="009175E8">
        <w:rPr>
          <w:color w:val="5B9BD5" w:themeColor="accent1"/>
          <w:sz w:val="24"/>
        </w:rPr>
        <w:fldChar w:fldCharType="separate"/>
      </w:r>
      <w:r w:rsidR="00DF116A">
        <w:rPr>
          <w:noProof/>
          <w:color w:val="5B9BD5" w:themeColor="accent1"/>
          <w:sz w:val="24"/>
        </w:rPr>
        <w:t>24/03/2023</w:t>
      </w:r>
      <w:r w:rsidR="00691C5D" w:rsidRPr="009175E8">
        <w:rPr>
          <w:color w:val="5B9BD5" w:themeColor="accent1"/>
          <w:sz w:val="24"/>
        </w:rPr>
        <w:fldChar w:fldCharType="end"/>
      </w:r>
    </w:p>
    <w:p w:rsidR="00F9415B" w:rsidRDefault="0097507F" w:rsidP="00A520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E599" w:themeFill="accent4" w:themeFillTint="66"/>
        <w:rPr>
          <w:sz w:val="24"/>
        </w:rPr>
      </w:pPr>
      <w:r w:rsidRPr="004E327E">
        <w:rPr>
          <w:sz w:val="24"/>
        </w:rPr>
        <w:t>Nom</w:t>
      </w:r>
      <w:r w:rsidR="00E342B0">
        <w:rPr>
          <w:sz w:val="24"/>
        </w:rPr>
        <w:t> </w:t>
      </w:r>
      <w:r w:rsidR="009E289D">
        <w:rPr>
          <w:sz w:val="24"/>
        </w:rPr>
        <w:t>du R</w:t>
      </w:r>
      <w:r w:rsidR="00E01EC8">
        <w:rPr>
          <w:sz w:val="24"/>
        </w:rPr>
        <w:t>édacteur</w:t>
      </w:r>
      <w:r w:rsidR="000225EF">
        <w:rPr>
          <w:sz w:val="24"/>
        </w:rPr>
        <w:t>:</w:t>
      </w:r>
      <w:r w:rsidR="0056309B">
        <w:rPr>
          <w:sz w:val="24"/>
        </w:rPr>
        <w:t> </w:t>
      </w:r>
      <w:r w:rsidR="006D532A" w:rsidRPr="006D532A">
        <w:rPr>
          <w:sz w:val="24"/>
        </w:rPr>
        <w:t xml:space="preserve"> </w:t>
      </w:r>
      <w:r w:rsidR="007C4EBA">
        <w:rPr>
          <w:sz w:val="24"/>
        </w:rPr>
        <w:fldChar w:fldCharType="begin"/>
      </w:r>
      <w:r w:rsidR="007C4EBA">
        <w:rPr>
          <w:sz w:val="24"/>
        </w:rPr>
        <w:instrText xml:space="preserve"> USERADDRESS   \* MERGEFORMAT </w:instrText>
      </w:r>
      <w:r w:rsidR="007C4EBA">
        <w:rPr>
          <w:sz w:val="24"/>
        </w:rPr>
        <w:fldChar w:fldCharType="end"/>
      </w:r>
      <w:r w:rsidR="007C4EBA">
        <w:rPr>
          <w:sz w:val="24"/>
        </w:rPr>
        <w:t xml:space="preserve"> </w:t>
      </w:r>
      <w:sdt>
        <w:sdtPr>
          <w:rPr>
            <w:color w:val="5B9BD5" w:themeColor="accent1"/>
            <w:sz w:val="24"/>
          </w:rPr>
          <w:alias w:val="Nom Prénom du rédacteur "/>
          <w:tag w:val="Nom Prénom du rédacteur "/>
          <w:id w:val="2062369305"/>
          <w:placeholder>
            <w:docPart w:val="8EE829B98D6C4133873CDB004CDADA92"/>
          </w:placeholder>
          <w:comboBox>
            <w:listItem w:value="Choisissez un élément."/>
            <w:listItem w:displayText="BOZZELLA Franck" w:value="BOZZELLA Franck"/>
            <w:listItem w:displayText="BRUNET Thibault" w:value="BRUNET Thibault"/>
            <w:listItem w:displayText="CASSARD Sébastien" w:value="CASSARD Sébastien"/>
            <w:listItem w:displayText="CHAMARANDE Fabien" w:value="CHAMARANDE Fabien"/>
            <w:listItem w:displayText="CHAMPAGNON Pascal" w:value="CHAMPAGNON Pascal"/>
            <w:listItem w:displayText="CHAUMAIS Marie" w:value="CHAUMAIS Marie"/>
            <w:listItem w:displayText="CHAVE Frédéric" w:value="CHAVE Frédéric"/>
            <w:listItem w:displayText="CHEVALARD Hervé" w:value="CHEVALARD Hervé"/>
            <w:listItem w:displayText="CHEVRIER Paul-Eric " w:value="CHEVRIER Paul-Eric "/>
            <w:listItem w:displayText="CINIER Isabelle" w:value="CINIER Isabelle"/>
            <w:listItem w:displayText="CLERC Bénédicte" w:value="CLERC Bénédicte"/>
            <w:listItem w:displayText="COILLARD David" w:value="COILLARD David"/>
            <w:listItem w:displayText="DE LAZZER Françoise" w:value="DE LAZZER Françoise"/>
            <w:listItem w:displayText="FORRET Vincent" w:value="FORRET Vincent"/>
            <w:listItem w:displayText="GAILLARD Frédéric" w:value="GAILLARD Frédéric"/>
            <w:listItem w:displayText="GELET Aurélien" w:value="GELET Aurélien"/>
            <w:listItem w:displayText="GRAS Pierre-Alexandre" w:value="GRAS Pierre-Alexandre"/>
            <w:listItem w:displayText="GUILLET Sylvie" w:value="GUILLET Sylvie"/>
            <w:listItem w:displayText="MARTIN Patrick" w:value="MARTIN Patrick"/>
            <w:listItem w:displayText="MARTINAUD Didier" w:value="MARTINAUD Didier"/>
            <w:listItem w:displayText="MEHEUT Valérie" w:value="MEHEUT Valérie"/>
            <w:listItem w:displayText="MEZERETTE Jerôme" w:value="MEZERETTE Jerôme"/>
            <w:listItem w:displayText="MICHAUDON Christelle" w:value="MICHAUDON Christelle"/>
            <w:listItem w:displayText="MONTIBERT Laurent" w:value="MONTIBERT Laurent"/>
            <w:listItem w:displayText="MOZET Stéphanie" w:value="MOZET Stéphanie"/>
            <w:listItem w:displayText="PARIS Fabien" w:value="PARIS Fabien"/>
            <w:listItem w:displayText="PERRUSSET Pascal" w:value="PERRUSSET Pascal"/>
            <w:listItem w:displayText="REY Damien" w:value="REY Damien"/>
            <w:listItem w:displayText="RICHARD Davina" w:value="RICHARD Davina"/>
            <w:listItem w:displayText="RIZZONE Luigi" w:value="RIZZONE Luigi"/>
            <w:listItem w:displayText="ROLLIN Valentin" w:value="ROLLIN Valentin"/>
            <w:listItem w:displayText="ROLSHAUSEN Nicolas" w:value="ROLSHAUSEN Nicolas"/>
            <w:listItem w:displayText="RUFFY Didier" w:value="RUFFY Didier"/>
            <w:listItem w:displayText="SAILLARD Philippe" w:value="SAILLARD Philippe"/>
            <w:listItem w:displayText="SANDRON Nathalie" w:value="SANDRON Nathalie"/>
            <w:listItem w:displayText="SINOQUET Emmanuel" w:value="SINOQUET Emmanuel"/>
            <w:listItem w:displayText="VALLON Geoffroy" w:value="VALLON Geoffroy"/>
            <w:listItem w:displayText="VIGIER Frédéric" w:value="VIGIER Frédéric"/>
          </w:comboBox>
        </w:sdtPr>
        <w:sdtEndPr/>
        <w:sdtContent>
          <w:r w:rsidR="00EE7B6C">
            <w:rPr>
              <w:color w:val="5B9BD5" w:themeColor="accent1"/>
              <w:sz w:val="24"/>
            </w:rPr>
            <w:t>ROLSHAUSEN Nicolas</w:t>
          </w:r>
        </w:sdtContent>
      </w:sdt>
    </w:p>
    <w:p w:rsidR="0056309B" w:rsidRDefault="00E342B0" w:rsidP="00A520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E599" w:themeFill="accent4" w:themeFillTint="66"/>
        <w:tabs>
          <w:tab w:val="left" w:pos="5103"/>
        </w:tabs>
        <w:spacing w:after="0" w:line="360" w:lineRule="auto"/>
        <w:rPr>
          <w:sz w:val="24"/>
        </w:rPr>
      </w:pPr>
      <w:r>
        <w:rPr>
          <w:sz w:val="24"/>
        </w:rPr>
        <w:t>Nom </w:t>
      </w:r>
      <w:r w:rsidR="0056309B">
        <w:rPr>
          <w:sz w:val="24"/>
        </w:rPr>
        <w:t xml:space="preserve">de </w:t>
      </w:r>
      <w:r w:rsidR="009E289D">
        <w:rPr>
          <w:sz w:val="24"/>
        </w:rPr>
        <w:t>l’A</w:t>
      </w:r>
      <w:r w:rsidR="0056309B">
        <w:rPr>
          <w:sz w:val="24"/>
        </w:rPr>
        <w:t>pprobateur :</w:t>
      </w:r>
      <w:r w:rsidR="005170D4" w:rsidRPr="005170D4">
        <w:rPr>
          <w:color w:val="5B9BD5" w:themeColor="accent1"/>
          <w:sz w:val="24"/>
        </w:rPr>
        <w:t xml:space="preserve"> </w:t>
      </w:r>
      <w:sdt>
        <w:sdtPr>
          <w:rPr>
            <w:color w:val="5B9BD5" w:themeColor="accent1"/>
            <w:sz w:val="24"/>
          </w:rPr>
          <w:alias w:val="Nom Prénom de l'approbateur"/>
          <w:tag w:val="Nom Prénom de l'approbateur"/>
          <w:id w:val="1211300842"/>
          <w:placeholder>
            <w:docPart w:val="0EF62AF3581841A99F35045800FCE18A"/>
          </w:placeholder>
          <w:comboBox>
            <w:listItem w:value="Choisissez un élément."/>
            <w:listItem w:displayText="CASSARD Sébastien" w:value="CASSARD Sébastien"/>
            <w:listItem w:displayText="CHAUMAIS Marie" w:value="CHAUMAIS Marie"/>
            <w:listItem w:displayText="CHAVE Frédéric" w:value="CHAVE Frédéric"/>
            <w:listItem w:displayText="CHEVALARD Hervé" w:value="CHEVALARD Hervé"/>
            <w:listItem w:displayText="COILLARD David" w:value="COILLARD David"/>
            <w:listItem w:displayText="COURAU Raphaël" w:value="COURAU Raphaël"/>
            <w:listItem w:displayText="GAILLARD Frédéric" w:value="GAILLARD Frédéric"/>
            <w:listItem w:displayText="GRATALOUP François" w:value="GRATALOUP François"/>
            <w:listItem w:displayText="GUILLET Sylvie" w:value="GUILLET Sylvie"/>
            <w:listItem w:displayText="MARTIN Patrick" w:value="MARTIN Patrick"/>
            <w:listItem w:displayText="MEHEUT Valérie" w:value="MEHEUT Valérie"/>
            <w:listItem w:displayText="MICHAUDON Christelle" w:value="MICHAUDON Christelle"/>
            <w:listItem w:displayText="MONTIBERT Laurent" w:value="MONTIBERT Laurent"/>
            <w:listItem w:displayText="MOZET Stéphanie" w:value="MOZET Stéphanie"/>
            <w:listItem w:displayText="PARIS Fabien" w:value="PARIS Fabien"/>
            <w:listItem w:displayText="PERRUSSET Pascal" w:value="PERRUSSET Pascal"/>
            <w:listItem w:displayText="RICHARD Davina" w:value="RICHARD Davina"/>
            <w:listItem w:displayText="RIZZONE Luigi" w:value="RIZZONE Luigi"/>
            <w:listItem w:displayText="ROLSHAUSEN Nicolas" w:value="ROLSHAUSEN Nicolas"/>
            <w:listItem w:displayText="SAILLARD Philippe" w:value="SAILLARD Philippe"/>
          </w:comboBox>
        </w:sdtPr>
        <w:sdtEndPr/>
        <w:sdtContent>
          <w:r w:rsidR="00EE7B6C">
            <w:rPr>
              <w:color w:val="5B9BD5" w:themeColor="accent1"/>
              <w:sz w:val="24"/>
            </w:rPr>
            <w:t>SAILLARD Philippe</w:t>
          </w:r>
        </w:sdtContent>
      </w:sdt>
      <w:r w:rsidR="005F573C">
        <w:rPr>
          <w:color w:val="5B9BD5" w:themeColor="accent1"/>
          <w:sz w:val="24"/>
        </w:rPr>
        <w:t xml:space="preserve">    </w:t>
      </w:r>
      <w:r w:rsidR="00F9415B">
        <w:rPr>
          <w:sz w:val="24"/>
        </w:rPr>
        <w:t xml:space="preserve">Processus associé : </w:t>
      </w:r>
      <w:sdt>
        <w:sdtPr>
          <w:rPr>
            <w:color w:val="5B9BD5" w:themeColor="accent1"/>
            <w:sz w:val="24"/>
          </w:rPr>
          <w:alias w:val="Processus associé "/>
          <w:tag w:val="Processus associé "/>
          <w:id w:val="-775252908"/>
          <w:placeholder>
            <w:docPart w:val="F6E065624A3A487DB5A20EDCDD527214"/>
          </w:placeholder>
          <w:comboBox>
            <w:listItem w:displayText="Choisissez un élément." w:value="Choisissez un élément."/>
            <w:listItem w:displayText="Pilotage et amélioration continue " w:value="Pilotage et amélioration continue "/>
            <w:listItem w:displayText="SST, Qualité, Energie et SA" w:value="SST, Qualité, Energie et SA"/>
            <w:listItem w:displayText="Processus commercial" w:value="Processus commercial"/>
            <w:listItem w:displayText="Gestion des recherches" w:value="Gestion des recherches"/>
            <w:listItem w:displayText="Gestion de projets" w:value="Gestion de projets"/>
            <w:listItem w:displayText="Industrialisation" w:value="Industrialisation"/>
            <w:listItem w:displayText="APAV" w:value="APAV"/>
            <w:listItem w:displayText="Production" w:value="Production"/>
            <w:listItem w:displayText="Réception logisitique " w:value="Réception logisitique "/>
            <w:listItem w:displayText="Ressources Humaines " w:value="Ressources Humaines "/>
            <w:listItem w:displayText="Gestion des achats et fournisseurs " w:value="Gestion des achats et fournisseurs "/>
            <w:listItem w:displayText="Maintenances" w:value="Maintenances"/>
            <w:listItem w:displayText="Contrôles et Mesures" w:value="Contrôles et Mesures"/>
            <w:listItem w:displayText="IT" w:value="IT"/>
          </w:comboBox>
        </w:sdtPr>
        <w:sdtEndPr/>
        <w:sdtContent>
          <w:r w:rsidR="00EE7B6C">
            <w:rPr>
              <w:color w:val="5B9BD5" w:themeColor="accent1"/>
              <w:sz w:val="24"/>
            </w:rPr>
            <w:t>Production</w:t>
          </w:r>
        </w:sdtContent>
      </w:sdt>
    </w:p>
    <w:p w:rsidR="006D532A" w:rsidRDefault="004347E1" w:rsidP="00A520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E599" w:themeFill="accent4" w:themeFillTint="66"/>
        <w:spacing w:after="0"/>
        <w:rPr>
          <w:sz w:val="24"/>
        </w:rPr>
      </w:pPr>
      <w:r>
        <w:rPr>
          <w:sz w:val="24"/>
        </w:rPr>
        <w:t>A remplir s</w:t>
      </w:r>
      <w:r w:rsidR="006D532A">
        <w:rPr>
          <w:sz w:val="24"/>
        </w:rPr>
        <w:t xml:space="preserve">i concerné, sinon laisser </w:t>
      </w:r>
      <w:proofErr w:type="spellStart"/>
      <w:r w:rsidR="006D532A">
        <w:rPr>
          <w:sz w:val="24"/>
        </w:rPr>
        <w:t>vide</w:t>
      </w:r>
      <w:proofErr w:type="spellEnd"/>
      <w:r w:rsidR="006D532A">
        <w:rPr>
          <w:sz w:val="24"/>
        </w:rPr>
        <w:t xml:space="preserve"> : </w:t>
      </w:r>
      <w:bookmarkStart w:id="0" w:name="_GoBack"/>
      <w:bookmarkEnd w:id="0"/>
    </w:p>
    <w:p w:rsidR="004E327E" w:rsidRDefault="00424328" w:rsidP="00A520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E599" w:themeFill="accent4" w:themeFillTint="66"/>
        <w:tabs>
          <w:tab w:val="left" w:pos="5103"/>
        </w:tabs>
        <w:spacing w:after="0"/>
        <w:ind w:firstLine="709"/>
        <w:rPr>
          <w:sz w:val="24"/>
        </w:rPr>
      </w:pPr>
      <w:r>
        <w:rPr>
          <w:sz w:val="24"/>
        </w:rPr>
        <w:t>R</w:t>
      </w:r>
      <w:r w:rsidR="000325B3">
        <w:rPr>
          <w:sz w:val="24"/>
        </w:rPr>
        <w:t>é</w:t>
      </w:r>
      <w:r w:rsidR="006D532A">
        <w:rPr>
          <w:sz w:val="24"/>
        </w:rPr>
        <w:t>f pièce</w:t>
      </w:r>
      <w:r>
        <w:rPr>
          <w:sz w:val="24"/>
        </w:rPr>
        <w:t>(s)</w:t>
      </w:r>
      <w:r w:rsidR="006D532A">
        <w:rPr>
          <w:sz w:val="24"/>
        </w:rPr>
        <w:t xml:space="preserve"> </w:t>
      </w:r>
      <w:r w:rsidR="004E327E">
        <w:rPr>
          <w:sz w:val="24"/>
        </w:rPr>
        <w:t>:</w:t>
      </w:r>
      <w:r w:rsidR="00651285">
        <w:rPr>
          <w:sz w:val="24"/>
        </w:rPr>
        <w:t xml:space="preserve"> </w:t>
      </w:r>
      <w:sdt>
        <w:sdtPr>
          <w:rPr>
            <w:color w:val="5B9BD5" w:themeColor="accent1"/>
            <w:sz w:val="24"/>
          </w:rPr>
          <w:id w:val="1215081763"/>
          <w:placeholder>
            <w:docPart w:val="995C361800194FBDB10D4B9EF59625F4"/>
          </w:placeholder>
          <w:showingPlcHdr/>
          <w:text/>
        </w:sdtPr>
        <w:sdtEndPr/>
        <w:sdtContent>
          <w:r w:rsidR="000B024C" w:rsidRPr="004347E1">
            <w:rPr>
              <w:rStyle w:val="Textedelespacerserv"/>
              <w:color w:val="5B9BD5" w:themeColor="accent1"/>
            </w:rPr>
            <w:t>Cliquez ou appuyez ici pour entrer du texte.</w:t>
          </w:r>
        </w:sdtContent>
      </w:sdt>
      <w:r w:rsidR="007C4EBA">
        <w:rPr>
          <w:sz w:val="24"/>
        </w:rPr>
        <w:fldChar w:fldCharType="begin"/>
      </w:r>
      <w:r w:rsidR="007C4EBA">
        <w:rPr>
          <w:sz w:val="24"/>
        </w:rPr>
        <w:instrText xml:space="preserve"> AUTOTEXTLIST  \* FirstCap  \* MERGEFORMAT </w:instrText>
      </w:r>
      <w:r w:rsidR="00DF116A">
        <w:rPr>
          <w:sz w:val="24"/>
        </w:rPr>
        <w:fldChar w:fldCharType="separate"/>
      </w:r>
      <w:r w:rsidR="007C4EBA">
        <w:rPr>
          <w:sz w:val="24"/>
        </w:rPr>
        <w:fldChar w:fldCharType="end"/>
      </w:r>
    </w:p>
    <w:p w:rsidR="002C6A80" w:rsidRDefault="000325B3" w:rsidP="00A520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E599" w:themeFill="accent4" w:themeFillTint="66"/>
        <w:spacing w:after="0"/>
        <w:ind w:firstLine="708"/>
        <w:rPr>
          <w:sz w:val="24"/>
        </w:rPr>
      </w:pPr>
      <w:r>
        <w:rPr>
          <w:sz w:val="24"/>
        </w:rPr>
        <w:t>Ré</w:t>
      </w:r>
      <w:r w:rsidR="004E327E">
        <w:rPr>
          <w:sz w:val="24"/>
        </w:rPr>
        <w:t>f machine </w:t>
      </w:r>
      <w:r w:rsidR="00424328">
        <w:rPr>
          <w:sz w:val="24"/>
        </w:rPr>
        <w:t>(</w:t>
      </w:r>
      <w:proofErr w:type="spellStart"/>
      <w:r w:rsidR="00424328">
        <w:rPr>
          <w:sz w:val="24"/>
        </w:rPr>
        <w:t>Axxx</w:t>
      </w:r>
      <w:proofErr w:type="spellEnd"/>
      <w:r w:rsidR="00424328">
        <w:rPr>
          <w:sz w:val="24"/>
        </w:rPr>
        <w:t xml:space="preserve"> ou </w:t>
      </w:r>
      <w:proofErr w:type="spellStart"/>
      <w:r w:rsidR="00424328">
        <w:rPr>
          <w:sz w:val="24"/>
        </w:rPr>
        <w:t>Pxxx</w:t>
      </w:r>
      <w:proofErr w:type="spellEnd"/>
      <w:r w:rsidR="00424328">
        <w:rPr>
          <w:sz w:val="24"/>
        </w:rPr>
        <w:t xml:space="preserve">) </w:t>
      </w:r>
      <w:r w:rsidR="006D532A">
        <w:rPr>
          <w:sz w:val="24"/>
        </w:rPr>
        <w:t>/ moule</w:t>
      </w:r>
      <w:r w:rsidR="00424328">
        <w:rPr>
          <w:sz w:val="24"/>
        </w:rPr>
        <w:t xml:space="preserve"> (</w:t>
      </w:r>
      <w:proofErr w:type="spellStart"/>
      <w:r w:rsidR="00424328">
        <w:rPr>
          <w:sz w:val="24"/>
        </w:rPr>
        <w:t>Mxxx</w:t>
      </w:r>
      <w:proofErr w:type="spellEnd"/>
      <w:r w:rsidR="00424328">
        <w:rPr>
          <w:sz w:val="24"/>
        </w:rPr>
        <w:t xml:space="preserve"> n° carcasse)</w:t>
      </w:r>
      <w:r w:rsidR="00DB0649">
        <w:rPr>
          <w:sz w:val="24"/>
        </w:rPr>
        <w:t> :</w:t>
      </w:r>
      <w:r w:rsidR="006D532A">
        <w:rPr>
          <w:sz w:val="24"/>
        </w:rPr>
        <w:t xml:space="preserve"> </w:t>
      </w:r>
      <w:sdt>
        <w:sdtPr>
          <w:rPr>
            <w:color w:val="5B9BD5" w:themeColor="accent1"/>
            <w:sz w:val="24"/>
          </w:rPr>
          <w:id w:val="-1370453265"/>
          <w:placeholder>
            <w:docPart w:val="0F76D14A21D04587B03B8735C217A5E9"/>
          </w:placeholder>
          <w:showingPlcHdr/>
          <w:text/>
        </w:sdtPr>
        <w:sdtEndPr/>
        <w:sdtContent>
          <w:r w:rsidR="000B024C" w:rsidRPr="004347E1">
            <w:rPr>
              <w:rStyle w:val="Textedelespacerserv"/>
              <w:color w:val="5B9BD5" w:themeColor="accent1"/>
            </w:rPr>
            <w:t>Cliquez ou appuyez ici pour entrer du texte.</w:t>
          </w:r>
        </w:sdtContent>
      </w:sdt>
    </w:p>
    <w:p w:rsidR="004E327E" w:rsidRDefault="00424328" w:rsidP="00A520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E599" w:themeFill="accent4" w:themeFillTint="66"/>
        <w:spacing w:after="0"/>
        <w:ind w:firstLine="708"/>
        <w:rPr>
          <w:sz w:val="24"/>
        </w:rPr>
      </w:pPr>
      <w:r>
        <w:rPr>
          <w:sz w:val="24"/>
        </w:rPr>
        <w:t>Désignation</w:t>
      </w:r>
      <w:r w:rsidR="006D532A">
        <w:rPr>
          <w:sz w:val="24"/>
        </w:rPr>
        <w:t xml:space="preserve"> l</w:t>
      </w:r>
      <w:r w:rsidR="000325B3">
        <w:rPr>
          <w:sz w:val="24"/>
        </w:rPr>
        <w:t>igne</w:t>
      </w:r>
      <w:r w:rsidR="004E327E">
        <w:rPr>
          <w:sz w:val="24"/>
        </w:rPr>
        <w:t> :</w:t>
      </w:r>
      <w:r w:rsidR="002C6A80" w:rsidRPr="002C6A80">
        <w:rPr>
          <w:sz w:val="24"/>
        </w:rPr>
        <w:t xml:space="preserve"> </w:t>
      </w:r>
      <w:sdt>
        <w:sdtPr>
          <w:rPr>
            <w:color w:val="5B9BD5" w:themeColor="accent1"/>
            <w:sz w:val="24"/>
          </w:rPr>
          <w:id w:val="-1963180541"/>
          <w:placeholder>
            <w:docPart w:val="8C712ED00CBC4E65824F51E9209B640B"/>
          </w:placeholder>
          <w:showingPlcHdr/>
          <w:text/>
        </w:sdtPr>
        <w:sdtEndPr/>
        <w:sdtContent>
          <w:r w:rsidR="000B024C" w:rsidRPr="004347E1">
            <w:rPr>
              <w:rStyle w:val="Textedelespacerserv"/>
              <w:color w:val="5B9BD5" w:themeColor="accent1"/>
            </w:rPr>
            <w:t>Cliquez ou appuyez ici pour entrer du texte.</w:t>
          </w:r>
        </w:sdtContent>
      </w:sdt>
    </w:p>
    <w:p w:rsidR="006D532A" w:rsidRPr="00116DB1" w:rsidRDefault="00DB24D8" w:rsidP="00A520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E599" w:themeFill="accent4" w:themeFillTint="66"/>
        <w:spacing w:after="0" w:line="240" w:lineRule="auto"/>
        <w:rPr>
          <w:sz w:val="24"/>
        </w:rPr>
      </w:pPr>
      <w:sdt>
        <w:sdtPr>
          <w:rPr>
            <w:sz w:val="24"/>
          </w:rPr>
          <w:id w:val="711398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116A">
            <w:rPr>
              <w:rFonts w:ascii="MS Gothic" w:eastAsia="MS Gothic" w:hAnsi="MS Gothic" w:hint="eastAsia"/>
              <w:sz w:val="24"/>
            </w:rPr>
            <w:t>☒</w:t>
          </w:r>
        </w:sdtContent>
      </w:sdt>
      <w:r w:rsidR="006D532A" w:rsidRPr="00116DB1">
        <w:rPr>
          <w:sz w:val="24"/>
        </w:rPr>
        <w:t xml:space="preserve">Création de </w:t>
      </w:r>
      <w:r w:rsidR="00F9415B" w:rsidRPr="00116DB1">
        <w:rPr>
          <w:sz w:val="24"/>
        </w:rPr>
        <w:t>document –</w:t>
      </w:r>
      <w:r w:rsidR="006D532A" w:rsidRPr="00116DB1">
        <w:rPr>
          <w:sz w:val="24"/>
        </w:rPr>
        <w:t xml:space="preserve"> Type</w:t>
      </w:r>
      <w:r w:rsidR="00F9415B" w:rsidRPr="00116DB1">
        <w:rPr>
          <w:sz w:val="24"/>
        </w:rPr>
        <w:t xml:space="preserve"> </w:t>
      </w:r>
      <w:r w:rsidR="006D532A" w:rsidRPr="00116DB1">
        <w:rPr>
          <w:sz w:val="24"/>
        </w:rPr>
        <w:t>:</w:t>
      </w:r>
      <w:r w:rsidR="00FB24E1">
        <w:rPr>
          <w:sz w:val="24"/>
        </w:rPr>
        <w:t xml:space="preserve">  </w:t>
      </w:r>
      <w:r w:rsidR="006D532A" w:rsidRPr="00116DB1">
        <w:rPr>
          <w:sz w:val="24"/>
        </w:rPr>
        <w:t xml:space="preserve"> </w:t>
      </w:r>
      <w:sdt>
        <w:sdtPr>
          <w:rPr>
            <w:sz w:val="24"/>
          </w:rPr>
          <w:id w:val="-8393807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116A">
            <w:rPr>
              <w:rFonts w:ascii="MS Gothic" w:eastAsia="MS Gothic" w:hAnsi="MS Gothic" w:hint="eastAsia"/>
              <w:sz w:val="24"/>
            </w:rPr>
            <w:t>☒</w:t>
          </w:r>
        </w:sdtContent>
      </w:sdt>
      <w:r w:rsidR="00FB24E1">
        <w:rPr>
          <w:sz w:val="24"/>
        </w:rPr>
        <w:t xml:space="preserve">Processus    </w:t>
      </w:r>
      <w:sdt>
        <w:sdtPr>
          <w:rPr>
            <w:sz w:val="24"/>
          </w:rPr>
          <w:id w:val="1175155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4699E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FB24E1">
        <w:rPr>
          <w:sz w:val="24"/>
        </w:rPr>
        <w:t xml:space="preserve">Procédure    </w:t>
      </w:r>
      <w:sdt>
        <w:sdtPr>
          <w:rPr>
            <w:sz w:val="24"/>
          </w:rPr>
          <w:id w:val="13146793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C05C4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FB24E1">
        <w:rPr>
          <w:sz w:val="24"/>
        </w:rPr>
        <w:t xml:space="preserve">STD      </w:t>
      </w:r>
      <w:sdt>
        <w:sdtPr>
          <w:rPr>
            <w:sz w:val="24"/>
          </w:rPr>
          <w:id w:val="3193189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487A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FB24E1">
        <w:rPr>
          <w:sz w:val="24"/>
        </w:rPr>
        <w:t xml:space="preserve">MO     </w:t>
      </w:r>
      <w:sdt>
        <w:sdtPr>
          <w:rPr>
            <w:sz w:val="24"/>
          </w:rPr>
          <w:id w:val="18048158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24E1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FB24E1">
        <w:rPr>
          <w:sz w:val="24"/>
        </w:rPr>
        <w:t xml:space="preserve">PAR     </w:t>
      </w:r>
      <w:sdt>
        <w:sdtPr>
          <w:rPr>
            <w:sz w:val="24"/>
          </w:rPr>
          <w:id w:val="11031473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212C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FB24E1">
        <w:rPr>
          <w:sz w:val="24"/>
        </w:rPr>
        <w:t>E</w:t>
      </w:r>
    </w:p>
    <w:p w:rsidR="00E90A9B" w:rsidRDefault="00DB24D8" w:rsidP="00A520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E599" w:themeFill="accent4" w:themeFillTint="66"/>
        <w:spacing w:after="0" w:line="240" w:lineRule="auto"/>
        <w:rPr>
          <w:sz w:val="24"/>
        </w:rPr>
      </w:pPr>
      <w:sdt>
        <w:sdtPr>
          <w:rPr>
            <w:sz w:val="24"/>
          </w:rPr>
          <w:id w:val="18060379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01AB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6D532A" w:rsidRPr="00116DB1">
        <w:rPr>
          <w:sz w:val="24"/>
        </w:rPr>
        <w:t xml:space="preserve">Modification ou mise à jour </w:t>
      </w:r>
      <w:r w:rsidR="001C1DBB">
        <w:rPr>
          <w:sz w:val="24"/>
        </w:rPr>
        <w:t>du document</w:t>
      </w:r>
      <w:r w:rsidR="00C67F9B">
        <w:rPr>
          <w:sz w:val="24"/>
        </w:rPr>
        <w:t xml:space="preserve">, numéro du doc :  </w:t>
      </w:r>
      <w:r w:rsidR="00691C5D">
        <w:rPr>
          <w:sz w:val="24"/>
        </w:rPr>
        <w:t xml:space="preserve"> </w:t>
      </w:r>
      <w:sdt>
        <w:sdtPr>
          <w:rPr>
            <w:color w:val="5B9BD5" w:themeColor="accent1"/>
            <w:sz w:val="24"/>
          </w:rPr>
          <w:alias w:val="Référence du document"/>
          <w:tag w:val="Référence du document"/>
          <w:id w:val="-740257715"/>
          <w:placeholder>
            <w:docPart w:val="BDEB253C4BCC485F8D438DF7452E8733"/>
          </w:placeholder>
          <w:showingPlcHdr/>
          <w:text/>
        </w:sdtPr>
        <w:sdtEndPr/>
        <w:sdtContent>
          <w:r w:rsidR="00C23157" w:rsidRPr="004347E1">
            <w:rPr>
              <w:rStyle w:val="Textedelespacerserv"/>
              <w:color w:val="5B9BD5" w:themeColor="accent1"/>
            </w:rPr>
            <w:t>Cliquez ou appuyez ici pour entrer du texte.</w:t>
          </w:r>
        </w:sdtContent>
      </w:sdt>
    </w:p>
    <w:p w:rsidR="006D532A" w:rsidRPr="00116DB1" w:rsidRDefault="00DB24D8" w:rsidP="00A520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E599" w:themeFill="accent4" w:themeFillTint="66"/>
        <w:spacing w:after="120" w:line="240" w:lineRule="auto"/>
        <w:rPr>
          <w:sz w:val="24"/>
        </w:rPr>
      </w:pPr>
      <w:sdt>
        <w:sdtPr>
          <w:rPr>
            <w:sz w:val="24"/>
          </w:rPr>
          <w:id w:val="-15597035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024C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6D532A" w:rsidRPr="00116DB1">
        <w:rPr>
          <w:sz w:val="24"/>
        </w:rPr>
        <w:t xml:space="preserve">Suppression </w:t>
      </w:r>
      <w:r w:rsidR="001C1DBB">
        <w:rPr>
          <w:sz w:val="24"/>
        </w:rPr>
        <w:t>du document</w:t>
      </w:r>
      <w:r w:rsidR="00C67F9B">
        <w:rPr>
          <w:sz w:val="24"/>
        </w:rPr>
        <w:t>, numéro du doc :</w:t>
      </w:r>
      <w:r w:rsidR="00AA0F51">
        <w:rPr>
          <w:sz w:val="24"/>
        </w:rPr>
        <w:t xml:space="preserve"> </w:t>
      </w:r>
      <w:sdt>
        <w:sdtPr>
          <w:rPr>
            <w:color w:val="5B9BD5" w:themeColor="accent1"/>
            <w:sz w:val="24"/>
          </w:rPr>
          <w:id w:val="1778750995"/>
          <w:placeholder>
            <w:docPart w:val="375A20F8B3F0412F832C3793C2BD73FE"/>
          </w:placeholder>
          <w:showingPlcHdr/>
          <w:text/>
        </w:sdtPr>
        <w:sdtEndPr/>
        <w:sdtContent>
          <w:r w:rsidR="000B024C" w:rsidRPr="004347E1">
            <w:rPr>
              <w:rStyle w:val="Textedelespacerserv"/>
              <w:color w:val="5B9BD5" w:themeColor="accent1"/>
            </w:rPr>
            <w:t>Cliquez ou appuyez ici pour entrer du texte.</w:t>
          </w:r>
        </w:sdtContent>
      </w:sdt>
      <w:r w:rsidR="00C67F9B">
        <w:rPr>
          <w:sz w:val="24"/>
        </w:rPr>
        <w:t xml:space="preserve"> </w:t>
      </w:r>
      <w:r w:rsidR="001C1DBB">
        <w:rPr>
          <w:sz w:val="24"/>
        </w:rPr>
        <w:t xml:space="preserve"> </w:t>
      </w:r>
    </w:p>
    <w:p w:rsidR="004E327E" w:rsidRPr="00E01EC8" w:rsidRDefault="006D532A" w:rsidP="00A520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E599" w:themeFill="accent4" w:themeFillTint="66"/>
        <w:ind w:firstLine="708"/>
        <w:rPr>
          <w:sz w:val="24"/>
        </w:rPr>
      </w:pPr>
      <w:r>
        <w:rPr>
          <w:sz w:val="24"/>
        </w:rPr>
        <w:t>Motif</w:t>
      </w:r>
      <w:r w:rsidR="00424328">
        <w:rPr>
          <w:sz w:val="24"/>
        </w:rPr>
        <w:t xml:space="preserve"> </w:t>
      </w:r>
      <w:r w:rsidR="00C67F9B">
        <w:rPr>
          <w:sz w:val="24"/>
        </w:rPr>
        <w:t>(Obligatoire)</w:t>
      </w:r>
      <w:r>
        <w:rPr>
          <w:sz w:val="24"/>
        </w:rPr>
        <w:t xml:space="preserve"> </w:t>
      </w:r>
      <w:r w:rsidR="00F56328" w:rsidRPr="00F56328">
        <w:rPr>
          <w:sz w:val="24"/>
        </w:rPr>
        <w:t>:  </w:t>
      </w:r>
      <w:sdt>
        <w:sdtPr>
          <w:rPr>
            <w:color w:val="5B9BD5" w:themeColor="accent1"/>
            <w:sz w:val="24"/>
          </w:rPr>
          <w:id w:val="133530154"/>
          <w:placeholder>
            <w:docPart w:val="D868BF6B73B940528BD759B81E08E5F4"/>
          </w:placeholder>
          <w:text/>
        </w:sdtPr>
        <w:sdtEndPr/>
        <w:sdtContent>
          <w:r w:rsidR="00EE7B6C">
            <w:rPr>
              <w:color w:val="5B9BD5" w:themeColor="accent1"/>
              <w:sz w:val="24"/>
            </w:rPr>
            <w:t xml:space="preserve">Description traçabilité  </w:t>
          </w:r>
          <w:proofErr w:type="spellStart"/>
          <w:r w:rsidR="00EE7B6C">
            <w:rPr>
              <w:color w:val="5B9BD5" w:themeColor="accent1"/>
              <w:sz w:val="24"/>
            </w:rPr>
            <w:t>Wave</w:t>
          </w:r>
          <w:proofErr w:type="spellEnd"/>
        </w:sdtContent>
      </w:sdt>
    </w:p>
    <w:p w:rsidR="00424328" w:rsidRDefault="006D532A" w:rsidP="00A520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E599" w:themeFill="accent4" w:themeFillTint="66"/>
        <w:rPr>
          <w:sz w:val="24"/>
        </w:rPr>
      </w:pPr>
      <w:r>
        <w:rPr>
          <w:sz w:val="24"/>
        </w:rPr>
        <w:t>Formation nécessaire :</w:t>
      </w:r>
      <w:r w:rsidR="00C72E15" w:rsidRPr="00C72E15">
        <w:rPr>
          <w:color w:val="5B9BD5" w:themeColor="accent1"/>
          <w:sz w:val="24"/>
        </w:rPr>
        <w:t xml:space="preserve"> </w:t>
      </w:r>
      <w:sdt>
        <w:sdtPr>
          <w:rPr>
            <w:sz w:val="24"/>
          </w:rPr>
          <w:id w:val="16309024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7B6C">
            <w:rPr>
              <w:rFonts w:ascii="MS Gothic" w:eastAsia="MS Gothic" w:hAnsi="MS Gothic" w:hint="eastAsia"/>
              <w:sz w:val="24"/>
            </w:rPr>
            <w:t>☒</w:t>
          </w:r>
        </w:sdtContent>
      </w:sdt>
      <w:r>
        <w:rPr>
          <w:sz w:val="24"/>
        </w:rPr>
        <w:t xml:space="preserve">  oui</w:t>
      </w:r>
      <w:r w:rsidRPr="002C6A80">
        <w:rPr>
          <w:sz w:val="24"/>
        </w:rPr>
        <w:t xml:space="preserve"> </w:t>
      </w:r>
      <w:r>
        <w:rPr>
          <w:sz w:val="24"/>
        </w:rPr>
        <w:t xml:space="preserve">    </w:t>
      </w:r>
      <w:sdt>
        <w:sdtPr>
          <w:rPr>
            <w:sz w:val="24"/>
          </w:rPr>
          <w:id w:val="-9042916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024C">
            <w:rPr>
              <w:rFonts w:ascii="MS Gothic" w:eastAsia="MS Gothic" w:hAnsi="MS Gothic" w:hint="eastAsia"/>
              <w:sz w:val="24"/>
            </w:rPr>
            <w:t>☐</w:t>
          </w:r>
        </w:sdtContent>
      </w:sdt>
      <w:r>
        <w:rPr>
          <w:sz w:val="24"/>
        </w:rPr>
        <w:t xml:space="preserve">  non </w:t>
      </w:r>
      <w:r>
        <w:rPr>
          <w:sz w:val="24"/>
        </w:rPr>
        <w:tab/>
      </w:r>
      <w:r w:rsidR="00424328">
        <w:rPr>
          <w:sz w:val="24"/>
        </w:rPr>
        <w:t>Si Oui, le formulaire E1028 devra être utilisé</w:t>
      </w:r>
    </w:p>
    <w:p w:rsidR="004E327E" w:rsidRDefault="002C6A80" w:rsidP="00A520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E599" w:themeFill="accent4" w:themeFillTint="66"/>
        <w:rPr>
          <w:sz w:val="24"/>
        </w:rPr>
      </w:pPr>
      <w:r w:rsidRPr="002C6A80">
        <w:rPr>
          <w:sz w:val="24"/>
        </w:rPr>
        <w:t>Matrice</w:t>
      </w:r>
      <w:r w:rsidR="00043BD9">
        <w:rPr>
          <w:sz w:val="24"/>
        </w:rPr>
        <w:t>(s)</w:t>
      </w:r>
      <w:r w:rsidRPr="002C6A80">
        <w:rPr>
          <w:sz w:val="24"/>
        </w:rPr>
        <w:t xml:space="preserve"> de formation au poste </w:t>
      </w:r>
      <w:r w:rsidR="006D532A">
        <w:rPr>
          <w:sz w:val="24"/>
        </w:rPr>
        <w:t>à mettre à jour ?</w:t>
      </w:r>
      <w:r>
        <w:rPr>
          <w:sz w:val="24"/>
        </w:rPr>
        <w:t xml:space="preserve">  </w:t>
      </w:r>
      <w:r w:rsidR="001C1DBB">
        <w:rPr>
          <w:sz w:val="24"/>
        </w:rPr>
        <w:tab/>
      </w:r>
      <w:r>
        <w:rPr>
          <w:sz w:val="24"/>
        </w:rPr>
        <w:t xml:space="preserve">  </w:t>
      </w:r>
      <w:sdt>
        <w:sdtPr>
          <w:rPr>
            <w:sz w:val="24"/>
          </w:rPr>
          <w:id w:val="8526061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7B6C">
            <w:rPr>
              <w:rFonts w:ascii="MS Gothic" w:eastAsia="MS Gothic" w:hAnsi="MS Gothic" w:hint="eastAsia"/>
              <w:sz w:val="24"/>
            </w:rPr>
            <w:t>☒</w:t>
          </w:r>
        </w:sdtContent>
      </w:sdt>
      <w:r w:rsidR="00116DB1">
        <w:rPr>
          <w:sz w:val="24"/>
        </w:rPr>
        <w:t xml:space="preserve"> oui</w:t>
      </w:r>
      <w:r w:rsidR="00116DB1" w:rsidRPr="002C6A80">
        <w:rPr>
          <w:sz w:val="24"/>
        </w:rPr>
        <w:t xml:space="preserve"> </w:t>
      </w:r>
      <w:r w:rsidR="00116DB1">
        <w:rPr>
          <w:sz w:val="24"/>
        </w:rPr>
        <w:t xml:space="preserve">     </w:t>
      </w:r>
      <w:sdt>
        <w:sdtPr>
          <w:rPr>
            <w:sz w:val="24"/>
          </w:rPr>
          <w:id w:val="-12602925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024C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116DB1">
        <w:rPr>
          <w:sz w:val="24"/>
        </w:rPr>
        <w:t xml:space="preserve"> non</w:t>
      </w:r>
      <w:r w:rsidR="00C9170D">
        <w:rPr>
          <w:sz w:val="24"/>
        </w:rPr>
        <w:t xml:space="preserve"> </w:t>
      </w:r>
      <w:sdt>
        <w:sdtPr>
          <w:rPr>
            <w:color w:val="5B9BD5" w:themeColor="accent1"/>
            <w:sz w:val="24"/>
          </w:rPr>
          <w:alias w:val="Référence matrice"/>
          <w:tag w:val="Référence matrice"/>
          <w:id w:val="-2109112478"/>
          <w:placeholder>
            <w:docPart w:val="E9D8C4066FB645E6A23E61D2E1A6B084"/>
          </w:placeholder>
        </w:sdtPr>
        <w:sdtEndPr>
          <w:rPr>
            <w:color w:val="auto"/>
          </w:rPr>
        </w:sdtEndPr>
        <w:sdtContent>
          <w:r w:rsidR="00C9170D" w:rsidRPr="00125BB1">
            <w:rPr>
              <w:color w:val="5B9BD5" w:themeColor="accent1"/>
              <w:sz w:val="24"/>
            </w:rPr>
            <w:t>___________________</w:t>
          </w:r>
        </w:sdtContent>
      </w:sdt>
    </w:p>
    <w:p w:rsidR="005170D4" w:rsidRDefault="00C72E15" w:rsidP="00A520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E599" w:themeFill="accent4" w:themeFillTint="66"/>
        <w:rPr>
          <w:sz w:val="24"/>
        </w:rPr>
      </w:pPr>
      <w:r>
        <w:rPr>
          <w:sz w:val="24"/>
        </w:rPr>
        <w:t>Zone(s) : indiquer le nombre d’exemplaires devant la/les zone(s) concernée(s)</w:t>
      </w:r>
      <w:r w:rsidR="00C67F9B" w:rsidRPr="00C67F9B">
        <w:rPr>
          <w:color w:val="5B9BD5" w:themeColor="accent1"/>
          <w:sz w:val="24"/>
        </w:rPr>
        <w:t xml:space="preserve"> </w:t>
      </w:r>
      <w:sdt>
        <w:sdtPr>
          <w:rPr>
            <w:color w:val="5B9BD5" w:themeColor="accent1"/>
            <w:sz w:val="24"/>
          </w:rPr>
          <w:alias w:val="Référence matrice"/>
          <w:tag w:val="Référence matrice"/>
          <w:id w:val="475723188"/>
          <w:placeholder>
            <w:docPart w:val="86A05AFFC11545BAAC398B3513DCE9A6"/>
          </w:placeholder>
        </w:sdtPr>
        <w:sdtEndPr>
          <w:rPr>
            <w:color w:val="auto"/>
          </w:rPr>
        </w:sdtEndPr>
        <w:sdtContent>
          <w:r w:rsidR="00C67F9B" w:rsidRPr="00125BB1">
            <w:rPr>
              <w:color w:val="5B9BD5" w:themeColor="accent1"/>
              <w:sz w:val="24"/>
            </w:rPr>
            <w:t>___________________</w:t>
          </w:r>
        </w:sdtContent>
      </w:sdt>
    </w:p>
    <w:p w:rsidR="00AB3485" w:rsidRDefault="00DB24D8" w:rsidP="00A520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E599" w:themeFill="accent4" w:themeFillTint="66"/>
        <w:tabs>
          <w:tab w:val="left" w:pos="1701"/>
          <w:tab w:val="left" w:pos="3402"/>
          <w:tab w:val="left" w:pos="5103"/>
          <w:tab w:val="left" w:pos="6804"/>
          <w:tab w:val="left" w:pos="8505"/>
        </w:tabs>
        <w:spacing w:after="0"/>
        <w:rPr>
          <w:sz w:val="24"/>
        </w:rPr>
      </w:pPr>
      <w:sdt>
        <w:sdtPr>
          <w:rPr>
            <w:sz w:val="24"/>
          </w:rPr>
          <w:id w:val="16368374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7B6C">
            <w:rPr>
              <w:rFonts w:ascii="MS Gothic" w:eastAsia="MS Gothic" w:hAnsi="MS Gothic" w:hint="eastAsia"/>
              <w:sz w:val="24"/>
            </w:rPr>
            <w:t>☒</w:t>
          </w:r>
        </w:sdtContent>
      </w:sdt>
      <w:r w:rsidR="00EE7B6C">
        <w:rPr>
          <w:color w:val="5B9BD5" w:themeColor="accent1"/>
          <w:sz w:val="24"/>
        </w:rPr>
        <w:t>4</w:t>
      </w:r>
      <w:r w:rsidR="005E5C74" w:rsidRPr="001E38AB">
        <w:rPr>
          <w:color w:val="5B9BD5" w:themeColor="accent1"/>
          <w:sz w:val="24"/>
        </w:rPr>
        <w:t xml:space="preserve"> </w:t>
      </w:r>
      <w:r w:rsidR="00AB3485">
        <w:rPr>
          <w:sz w:val="24"/>
        </w:rPr>
        <w:t>Atelier A</w:t>
      </w:r>
      <w:r w:rsidR="00AB3485">
        <w:rPr>
          <w:sz w:val="24"/>
        </w:rPr>
        <w:tab/>
      </w:r>
      <w:sdt>
        <w:sdtPr>
          <w:rPr>
            <w:sz w:val="24"/>
          </w:rPr>
          <w:id w:val="20408579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3E80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5E5C74" w:rsidRPr="001E38AB">
        <w:rPr>
          <w:color w:val="5B9BD5" w:themeColor="accent1"/>
          <w:sz w:val="24"/>
        </w:rPr>
        <w:t>__</w:t>
      </w:r>
      <w:r w:rsidR="000520E1" w:rsidRPr="001E38AB">
        <w:rPr>
          <w:color w:val="5B9BD5" w:themeColor="accent1"/>
          <w:sz w:val="24"/>
        </w:rPr>
        <w:t xml:space="preserve"> </w:t>
      </w:r>
      <w:r w:rsidR="00AB3485">
        <w:rPr>
          <w:sz w:val="24"/>
        </w:rPr>
        <w:t xml:space="preserve">Atelier </w:t>
      </w:r>
      <w:r w:rsidR="007F60E5">
        <w:rPr>
          <w:sz w:val="24"/>
        </w:rPr>
        <w:t>B</w:t>
      </w:r>
      <w:r w:rsidR="005E5C74">
        <w:rPr>
          <w:sz w:val="24"/>
        </w:rPr>
        <w:tab/>
      </w:r>
      <w:sdt>
        <w:sdtPr>
          <w:rPr>
            <w:sz w:val="24"/>
          </w:rPr>
          <w:id w:val="-17684553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7B6C">
            <w:rPr>
              <w:rFonts w:ascii="MS Gothic" w:eastAsia="MS Gothic" w:hAnsi="MS Gothic" w:hint="eastAsia"/>
              <w:sz w:val="24"/>
            </w:rPr>
            <w:t>☒</w:t>
          </w:r>
        </w:sdtContent>
      </w:sdt>
      <w:r w:rsidR="00EE7B6C">
        <w:rPr>
          <w:color w:val="5B9BD5" w:themeColor="accent1"/>
          <w:sz w:val="24"/>
        </w:rPr>
        <w:t>1</w:t>
      </w:r>
      <w:r w:rsidR="000520E1" w:rsidRPr="001E38AB">
        <w:rPr>
          <w:color w:val="5B9BD5" w:themeColor="accent1"/>
          <w:sz w:val="24"/>
        </w:rPr>
        <w:t xml:space="preserve"> </w:t>
      </w:r>
      <w:r w:rsidR="00AB3485">
        <w:rPr>
          <w:sz w:val="24"/>
        </w:rPr>
        <w:t xml:space="preserve">Atelier </w:t>
      </w:r>
      <w:proofErr w:type="spellStart"/>
      <w:r w:rsidR="00AB3485">
        <w:rPr>
          <w:sz w:val="24"/>
        </w:rPr>
        <w:t>D</w:t>
      </w:r>
      <w:r w:rsidR="005E5C74">
        <w:rPr>
          <w:sz w:val="24"/>
        </w:rPr>
        <w:tab/>
      </w:r>
      <w:sdt>
        <w:sdtPr>
          <w:rPr>
            <w:sz w:val="24"/>
          </w:rPr>
          <w:id w:val="19662329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024C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0520E1" w:rsidRPr="001E38AB">
        <w:rPr>
          <w:color w:val="5B9BD5" w:themeColor="accent1"/>
          <w:sz w:val="24"/>
        </w:rPr>
        <w:t xml:space="preserve">__ </w:t>
      </w:r>
      <w:r w:rsidR="005E5C74">
        <w:rPr>
          <w:sz w:val="24"/>
        </w:rPr>
        <w:t>Atelier</w:t>
      </w:r>
      <w:proofErr w:type="spellEnd"/>
      <w:r w:rsidR="005E5C74">
        <w:rPr>
          <w:sz w:val="24"/>
        </w:rPr>
        <w:t xml:space="preserve"> F</w:t>
      </w:r>
      <w:r w:rsidR="005E5C74">
        <w:rPr>
          <w:sz w:val="24"/>
        </w:rPr>
        <w:tab/>
      </w:r>
      <w:sdt>
        <w:sdtPr>
          <w:rPr>
            <w:sz w:val="24"/>
          </w:rPr>
          <w:id w:val="-91632159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7B6C">
            <w:rPr>
              <w:rFonts w:ascii="MS Gothic" w:eastAsia="MS Gothic" w:hAnsi="MS Gothic" w:hint="eastAsia"/>
              <w:sz w:val="24"/>
            </w:rPr>
            <w:t>☒</w:t>
          </w:r>
        </w:sdtContent>
      </w:sdt>
      <w:r w:rsidR="00EE7B6C">
        <w:rPr>
          <w:color w:val="5B9BD5" w:themeColor="accent1"/>
          <w:sz w:val="24"/>
        </w:rPr>
        <w:t>3</w:t>
      </w:r>
      <w:r w:rsidR="000520E1" w:rsidRPr="001E38AB">
        <w:rPr>
          <w:color w:val="5B9BD5" w:themeColor="accent1"/>
          <w:sz w:val="24"/>
        </w:rPr>
        <w:t xml:space="preserve"> </w:t>
      </w:r>
      <w:r w:rsidR="005E5C74">
        <w:rPr>
          <w:sz w:val="24"/>
        </w:rPr>
        <w:t>Atelier R</w:t>
      </w:r>
      <w:r w:rsidR="005E5C74">
        <w:rPr>
          <w:sz w:val="24"/>
        </w:rPr>
        <w:tab/>
      </w:r>
      <w:sdt>
        <w:sdtPr>
          <w:rPr>
            <w:sz w:val="24"/>
          </w:rPr>
          <w:id w:val="398949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60E5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0520E1" w:rsidRPr="001E38AB">
        <w:rPr>
          <w:color w:val="5B9BD5" w:themeColor="accent1"/>
          <w:sz w:val="24"/>
        </w:rPr>
        <w:t xml:space="preserve">__ </w:t>
      </w:r>
      <w:r w:rsidR="005E5C74">
        <w:rPr>
          <w:sz w:val="24"/>
        </w:rPr>
        <w:t xml:space="preserve">Maint </w:t>
      </w:r>
      <w:proofErr w:type="spellStart"/>
      <w:r w:rsidR="005E5C74">
        <w:rPr>
          <w:sz w:val="24"/>
        </w:rPr>
        <w:t>gén</w:t>
      </w:r>
      <w:proofErr w:type="spellEnd"/>
    </w:p>
    <w:p w:rsidR="00AB3485" w:rsidRPr="002A6184" w:rsidRDefault="00DB24D8" w:rsidP="00A520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E599" w:themeFill="accent4" w:themeFillTint="66"/>
        <w:tabs>
          <w:tab w:val="left" w:pos="1701"/>
          <w:tab w:val="left" w:pos="3402"/>
          <w:tab w:val="left" w:pos="5103"/>
          <w:tab w:val="left" w:pos="6804"/>
          <w:tab w:val="left" w:pos="8505"/>
        </w:tabs>
        <w:spacing w:after="0"/>
        <w:rPr>
          <w:sz w:val="24"/>
          <w:lang w:val="en-US"/>
        </w:rPr>
      </w:pPr>
      <w:sdt>
        <w:sdtPr>
          <w:rPr>
            <w:sz w:val="24"/>
          </w:rPr>
          <w:id w:val="-3489530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38AB" w:rsidRPr="002A6184">
            <w:rPr>
              <w:rFonts w:ascii="MS Gothic" w:eastAsia="MS Gothic" w:hAnsi="MS Gothic" w:hint="eastAsia"/>
              <w:sz w:val="24"/>
              <w:lang w:val="en-US"/>
            </w:rPr>
            <w:t>☐</w:t>
          </w:r>
        </w:sdtContent>
      </w:sdt>
      <w:r w:rsidR="000520E1" w:rsidRPr="002A6184">
        <w:rPr>
          <w:color w:val="5B9BD5" w:themeColor="accent1"/>
          <w:sz w:val="24"/>
          <w:lang w:val="en-US"/>
        </w:rPr>
        <w:t xml:space="preserve">__ </w:t>
      </w:r>
      <w:proofErr w:type="spellStart"/>
      <w:r w:rsidR="005E5C74" w:rsidRPr="002A6184">
        <w:rPr>
          <w:sz w:val="24"/>
          <w:lang w:val="en-US"/>
        </w:rPr>
        <w:t>Moules</w:t>
      </w:r>
      <w:proofErr w:type="spellEnd"/>
      <w:r w:rsidR="005E5C74" w:rsidRPr="002A6184">
        <w:rPr>
          <w:sz w:val="24"/>
          <w:lang w:val="en-US"/>
        </w:rPr>
        <w:tab/>
      </w:r>
      <w:sdt>
        <w:sdtPr>
          <w:rPr>
            <w:sz w:val="24"/>
          </w:rPr>
          <w:id w:val="18191456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3E80" w:rsidRPr="002A6184">
            <w:rPr>
              <w:rFonts w:ascii="MS Gothic" w:eastAsia="MS Gothic" w:hAnsi="MS Gothic" w:hint="eastAsia"/>
              <w:sz w:val="24"/>
              <w:lang w:val="en-US"/>
            </w:rPr>
            <w:t>☐</w:t>
          </w:r>
        </w:sdtContent>
      </w:sdt>
      <w:r w:rsidR="000520E1" w:rsidRPr="002A6184">
        <w:rPr>
          <w:color w:val="5B9BD5" w:themeColor="accent1"/>
          <w:sz w:val="24"/>
          <w:lang w:val="en-US"/>
        </w:rPr>
        <w:t xml:space="preserve">__ </w:t>
      </w:r>
      <w:r w:rsidR="007F60E5" w:rsidRPr="002A6184">
        <w:rPr>
          <w:sz w:val="24"/>
          <w:lang w:val="en-US"/>
        </w:rPr>
        <w:t>Stock U</w:t>
      </w:r>
      <w:r w:rsidR="007F60E5" w:rsidRPr="002A6184">
        <w:rPr>
          <w:sz w:val="24"/>
          <w:lang w:val="en-US"/>
        </w:rPr>
        <w:tab/>
      </w:r>
      <w:sdt>
        <w:sdtPr>
          <w:rPr>
            <w:sz w:val="24"/>
          </w:rPr>
          <w:id w:val="2090273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60E5" w:rsidRPr="002A6184">
            <w:rPr>
              <w:rFonts w:ascii="MS Gothic" w:eastAsia="MS Gothic" w:hAnsi="MS Gothic" w:hint="eastAsia"/>
              <w:sz w:val="24"/>
              <w:lang w:val="en-US"/>
            </w:rPr>
            <w:t>☐</w:t>
          </w:r>
        </w:sdtContent>
      </w:sdt>
      <w:r w:rsidR="000520E1" w:rsidRPr="002A6184">
        <w:rPr>
          <w:color w:val="5B9BD5" w:themeColor="accent1"/>
          <w:sz w:val="24"/>
          <w:lang w:val="en-US"/>
        </w:rPr>
        <w:t xml:space="preserve">__ </w:t>
      </w:r>
      <w:r w:rsidR="007F60E5" w:rsidRPr="002A6184">
        <w:rPr>
          <w:sz w:val="24"/>
          <w:lang w:val="en-US"/>
        </w:rPr>
        <w:t>Stock P</w:t>
      </w:r>
      <w:r w:rsidR="007F60E5" w:rsidRPr="002A6184">
        <w:rPr>
          <w:sz w:val="24"/>
          <w:lang w:val="en-US"/>
        </w:rPr>
        <w:tab/>
      </w:r>
      <w:sdt>
        <w:sdtPr>
          <w:rPr>
            <w:sz w:val="24"/>
          </w:rPr>
          <w:id w:val="5291495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60E5" w:rsidRPr="002A6184">
            <w:rPr>
              <w:rFonts w:ascii="MS Gothic" w:eastAsia="MS Gothic" w:hAnsi="MS Gothic" w:hint="eastAsia"/>
              <w:sz w:val="24"/>
              <w:lang w:val="en-US"/>
            </w:rPr>
            <w:t>☐</w:t>
          </w:r>
        </w:sdtContent>
      </w:sdt>
      <w:r w:rsidR="000520E1" w:rsidRPr="002A6184">
        <w:rPr>
          <w:color w:val="5B9BD5" w:themeColor="accent1"/>
          <w:sz w:val="24"/>
          <w:lang w:val="en-US"/>
        </w:rPr>
        <w:t xml:space="preserve">__ </w:t>
      </w:r>
      <w:r w:rsidR="007F60E5" w:rsidRPr="002A6184">
        <w:rPr>
          <w:sz w:val="24"/>
          <w:lang w:val="en-US"/>
        </w:rPr>
        <w:t>Stock E</w:t>
      </w:r>
      <w:r w:rsidR="007F60E5" w:rsidRPr="002A6184">
        <w:rPr>
          <w:sz w:val="24"/>
          <w:lang w:val="en-US"/>
        </w:rPr>
        <w:tab/>
      </w:r>
      <w:sdt>
        <w:sdtPr>
          <w:rPr>
            <w:sz w:val="24"/>
          </w:rPr>
          <w:id w:val="-1579280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60E5" w:rsidRPr="002A6184">
            <w:rPr>
              <w:rFonts w:ascii="MS Gothic" w:eastAsia="MS Gothic" w:hAnsi="MS Gothic" w:hint="eastAsia"/>
              <w:sz w:val="24"/>
              <w:lang w:val="en-US"/>
            </w:rPr>
            <w:t>☐</w:t>
          </w:r>
        </w:sdtContent>
      </w:sdt>
      <w:r w:rsidR="000520E1" w:rsidRPr="002A6184">
        <w:rPr>
          <w:color w:val="5B9BD5" w:themeColor="accent1"/>
          <w:sz w:val="24"/>
          <w:lang w:val="en-US"/>
        </w:rPr>
        <w:t xml:space="preserve">__ </w:t>
      </w:r>
      <w:r w:rsidR="007F60E5" w:rsidRPr="002A6184">
        <w:rPr>
          <w:sz w:val="24"/>
          <w:lang w:val="en-US"/>
        </w:rPr>
        <w:t>Stock L</w:t>
      </w:r>
      <w:r w:rsidR="007F60E5" w:rsidRPr="002A6184">
        <w:rPr>
          <w:sz w:val="24"/>
          <w:lang w:val="en-US"/>
        </w:rPr>
        <w:tab/>
      </w:r>
      <w:sdt>
        <w:sdtPr>
          <w:rPr>
            <w:sz w:val="24"/>
          </w:rPr>
          <w:id w:val="-1778198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3485" w:rsidRPr="002A6184">
            <w:rPr>
              <w:rFonts w:ascii="MS Gothic" w:eastAsia="MS Gothic" w:hAnsi="MS Gothic" w:hint="eastAsia"/>
              <w:sz w:val="24"/>
              <w:lang w:val="en-US"/>
            </w:rPr>
            <w:t>☐</w:t>
          </w:r>
        </w:sdtContent>
      </w:sdt>
      <w:r w:rsidR="000520E1" w:rsidRPr="002A6184">
        <w:rPr>
          <w:color w:val="5B9BD5" w:themeColor="accent1"/>
          <w:sz w:val="24"/>
          <w:lang w:val="en-US"/>
        </w:rPr>
        <w:t xml:space="preserve">__ </w:t>
      </w:r>
      <w:r w:rsidR="007F60E5" w:rsidRPr="002A6184">
        <w:rPr>
          <w:sz w:val="24"/>
          <w:lang w:val="en-US"/>
        </w:rPr>
        <w:t>Stock T</w:t>
      </w:r>
    </w:p>
    <w:p w:rsidR="00AB3485" w:rsidRDefault="00DB24D8" w:rsidP="00A520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E599" w:themeFill="accent4" w:themeFillTint="66"/>
        <w:tabs>
          <w:tab w:val="left" w:pos="1701"/>
          <w:tab w:val="left" w:pos="3402"/>
          <w:tab w:val="left" w:pos="5103"/>
          <w:tab w:val="left" w:pos="6804"/>
          <w:tab w:val="left" w:pos="8505"/>
        </w:tabs>
        <w:spacing w:after="0"/>
        <w:rPr>
          <w:sz w:val="24"/>
        </w:rPr>
      </w:pPr>
      <w:sdt>
        <w:sdtPr>
          <w:rPr>
            <w:sz w:val="24"/>
          </w:rPr>
          <w:id w:val="-11111253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60E5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0520E1" w:rsidRPr="001E38AB">
        <w:rPr>
          <w:color w:val="5B9BD5" w:themeColor="accent1"/>
          <w:sz w:val="24"/>
        </w:rPr>
        <w:t xml:space="preserve">__ </w:t>
      </w:r>
      <w:r w:rsidR="007F60E5">
        <w:rPr>
          <w:sz w:val="24"/>
        </w:rPr>
        <w:t>Labo</w:t>
      </w:r>
      <w:r w:rsidR="000520E1">
        <w:rPr>
          <w:sz w:val="24"/>
        </w:rPr>
        <w:t xml:space="preserve"> C</w:t>
      </w:r>
      <w:r w:rsidR="005E5C74">
        <w:rPr>
          <w:sz w:val="24"/>
        </w:rPr>
        <w:tab/>
      </w:r>
      <w:sdt>
        <w:sdtPr>
          <w:rPr>
            <w:sz w:val="24"/>
          </w:rPr>
          <w:id w:val="-4059928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60E5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0520E1" w:rsidRPr="001E38AB">
        <w:rPr>
          <w:color w:val="5B9BD5" w:themeColor="accent1"/>
          <w:sz w:val="24"/>
        </w:rPr>
        <w:t xml:space="preserve">__ </w:t>
      </w:r>
      <w:r w:rsidR="007F60E5">
        <w:rPr>
          <w:sz w:val="24"/>
        </w:rPr>
        <w:t>Admin</w:t>
      </w:r>
      <w:r w:rsidR="005E5C74">
        <w:rPr>
          <w:sz w:val="24"/>
        </w:rPr>
        <w:tab/>
      </w:r>
      <w:sdt>
        <w:sdtPr>
          <w:rPr>
            <w:sz w:val="24"/>
          </w:rPr>
          <w:id w:val="-13266614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3E80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0520E1" w:rsidRPr="001E38AB">
        <w:rPr>
          <w:color w:val="5B9BD5" w:themeColor="accent1"/>
          <w:sz w:val="24"/>
        </w:rPr>
        <w:t xml:space="preserve">__ </w:t>
      </w:r>
      <w:r w:rsidR="000520E1">
        <w:rPr>
          <w:sz w:val="24"/>
        </w:rPr>
        <w:t>V</w:t>
      </w:r>
      <w:r w:rsidR="007F60E5">
        <w:rPr>
          <w:sz w:val="24"/>
        </w:rPr>
        <w:t>estiaires</w:t>
      </w:r>
      <w:r w:rsidR="000520E1" w:rsidRPr="000520E1">
        <w:rPr>
          <w:sz w:val="24"/>
        </w:rPr>
        <w:t xml:space="preserve"> </w:t>
      </w:r>
      <w:r w:rsidR="000520E1">
        <w:rPr>
          <w:sz w:val="24"/>
        </w:rPr>
        <w:tab/>
      </w:r>
      <w:sdt>
        <w:sdtPr>
          <w:rPr>
            <w:sz w:val="24"/>
          </w:rPr>
          <w:id w:val="10250636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20E1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0520E1" w:rsidRPr="001E38AB">
        <w:rPr>
          <w:color w:val="5B9BD5" w:themeColor="accent1"/>
          <w:sz w:val="24"/>
        </w:rPr>
        <w:t xml:space="preserve">__ </w:t>
      </w:r>
      <w:r w:rsidR="000520E1">
        <w:rPr>
          <w:sz w:val="24"/>
        </w:rPr>
        <w:t>Hall</w:t>
      </w:r>
      <w:r w:rsidR="007F60E5">
        <w:rPr>
          <w:sz w:val="24"/>
        </w:rPr>
        <w:tab/>
      </w:r>
      <w:sdt>
        <w:sdtPr>
          <w:rPr>
            <w:sz w:val="24"/>
          </w:rPr>
          <w:id w:val="20332202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59A5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0520E1" w:rsidRPr="001E38AB">
        <w:rPr>
          <w:color w:val="5B9BD5" w:themeColor="accent1"/>
          <w:sz w:val="24"/>
        </w:rPr>
        <w:t xml:space="preserve">__ </w:t>
      </w:r>
      <w:r w:rsidR="005E5C74">
        <w:rPr>
          <w:sz w:val="24"/>
        </w:rPr>
        <w:t>Qualité</w:t>
      </w:r>
      <w:r w:rsidR="005A59A5">
        <w:rPr>
          <w:sz w:val="24"/>
        </w:rPr>
        <w:tab/>
      </w:r>
      <w:sdt>
        <w:sdtPr>
          <w:rPr>
            <w:sz w:val="24"/>
          </w:rPr>
          <w:id w:val="17249482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59A5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5A59A5" w:rsidRPr="001E38AB">
        <w:rPr>
          <w:color w:val="5B9BD5" w:themeColor="accent1"/>
          <w:sz w:val="24"/>
        </w:rPr>
        <w:t xml:space="preserve">__ </w:t>
      </w:r>
      <w:r w:rsidR="005A59A5">
        <w:rPr>
          <w:sz w:val="24"/>
        </w:rPr>
        <w:t>Log/</w:t>
      </w:r>
      <w:proofErr w:type="spellStart"/>
      <w:r w:rsidR="005A59A5">
        <w:rPr>
          <w:sz w:val="24"/>
        </w:rPr>
        <w:t>Expés</w:t>
      </w:r>
      <w:proofErr w:type="spellEnd"/>
    </w:p>
    <w:p w:rsidR="00E43D9B" w:rsidRDefault="00D659B5" w:rsidP="00D659B5">
      <w:pPr>
        <w:spacing w:after="0" w:line="120" w:lineRule="auto"/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F2EBF6" wp14:editId="795331A0">
                <wp:simplePos x="0" y="0"/>
                <wp:positionH relativeFrom="column">
                  <wp:posOffset>3128010</wp:posOffset>
                </wp:positionH>
                <wp:positionV relativeFrom="page">
                  <wp:posOffset>5156200</wp:posOffset>
                </wp:positionV>
                <wp:extent cx="381600" cy="180000"/>
                <wp:effectExtent l="38100" t="0" r="0" b="29845"/>
                <wp:wrapNone/>
                <wp:docPr id="7" name="Flèche vers le b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0" cy="180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AB9A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7" o:spid="_x0000_s1026" type="#_x0000_t67" style="position:absolute;margin-left:246.3pt;margin-top:406pt;width:30.05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" adj="10800" fillcolor="#5b9bd5 [3204]" strokecolor="#1f4d78 [1604]" strokeweight="1pt">
                <w10:wrap anchory="page"/>
              </v:shape>
            </w:pict>
          </mc:Fallback>
        </mc:AlternateContent>
      </w:r>
    </w:p>
    <w:p w:rsidR="00E01EC8" w:rsidRDefault="00EF3E80" w:rsidP="00A67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spacing w:after="0"/>
        <w:rPr>
          <w:sz w:val="24"/>
        </w:rPr>
      </w:pPr>
      <w:r>
        <w:rPr>
          <w:b/>
          <w:i/>
          <w:sz w:val="24"/>
        </w:rPr>
        <w:t>S</w:t>
      </w:r>
      <w:r w:rsidR="008E674B" w:rsidRPr="00F9415B">
        <w:rPr>
          <w:b/>
          <w:i/>
          <w:sz w:val="24"/>
        </w:rPr>
        <w:t>i création</w:t>
      </w:r>
      <w:r w:rsidR="00756999">
        <w:rPr>
          <w:b/>
          <w:i/>
          <w:sz w:val="24"/>
        </w:rPr>
        <w:t>/suppression</w:t>
      </w:r>
      <w:r w:rsidR="00F9415B">
        <w:rPr>
          <w:b/>
          <w:i/>
          <w:sz w:val="24"/>
        </w:rPr>
        <w:t xml:space="preserve"> de document</w:t>
      </w:r>
      <w:r>
        <w:rPr>
          <w:b/>
          <w:i/>
          <w:sz w:val="24"/>
        </w:rPr>
        <w:t xml:space="preserve">, </w:t>
      </w:r>
      <w:r w:rsidR="006401AB">
        <w:rPr>
          <w:b/>
          <w:i/>
          <w:sz w:val="24"/>
        </w:rPr>
        <w:t xml:space="preserve">réponse au </w:t>
      </w:r>
      <w:r w:rsidR="006B084F">
        <w:rPr>
          <w:b/>
          <w:i/>
          <w:sz w:val="24"/>
        </w:rPr>
        <w:t>rédacteur</w:t>
      </w:r>
      <w:r w:rsidR="0063078E">
        <w:rPr>
          <w:b/>
          <w:i/>
          <w:sz w:val="24"/>
        </w:rPr>
        <w:t xml:space="preserve"> </w:t>
      </w:r>
      <w:r w:rsidR="004542B1">
        <w:rPr>
          <w:b/>
          <w:i/>
          <w:sz w:val="24"/>
        </w:rPr>
        <w:t xml:space="preserve">    </w:t>
      </w:r>
      <w:sdt>
        <w:sdtPr>
          <w:rPr>
            <w:sz w:val="24"/>
          </w:rPr>
          <w:id w:val="1503311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BC2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116DB1">
        <w:rPr>
          <w:sz w:val="24"/>
        </w:rPr>
        <w:t xml:space="preserve"> oui</w:t>
      </w:r>
      <w:r w:rsidR="00116DB1" w:rsidRPr="002C6A80">
        <w:rPr>
          <w:sz w:val="24"/>
        </w:rPr>
        <w:t xml:space="preserve"> </w:t>
      </w:r>
      <w:r w:rsidR="00116DB1">
        <w:rPr>
          <w:sz w:val="24"/>
        </w:rPr>
        <w:t xml:space="preserve">     </w:t>
      </w:r>
      <w:sdt>
        <w:sdtPr>
          <w:rPr>
            <w:sz w:val="24"/>
          </w:rPr>
          <w:id w:val="15662173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5E13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116DB1">
        <w:rPr>
          <w:sz w:val="24"/>
        </w:rPr>
        <w:t xml:space="preserve"> non </w:t>
      </w:r>
      <w:r w:rsidR="00F9415B">
        <w:rPr>
          <w:sz w:val="24"/>
        </w:rPr>
        <w:t xml:space="preserve">motif : </w:t>
      </w:r>
      <w:sdt>
        <w:sdtPr>
          <w:rPr>
            <w:color w:val="5B9BD5" w:themeColor="accent1"/>
            <w:sz w:val="24"/>
          </w:rPr>
          <w:id w:val="-1406905704"/>
          <w:placeholder>
            <w:docPart w:val="A381CC4D17CB4907A693255268F05A65"/>
          </w:placeholder>
        </w:sdtPr>
        <w:sdtEndPr/>
        <w:sdtContent>
          <w:sdt>
            <w:sdtPr>
              <w:rPr>
                <w:color w:val="5B9BD5" w:themeColor="accent1"/>
                <w:sz w:val="24"/>
              </w:rPr>
              <w:id w:val="-967965514"/>
              <w:placeholder>
                <w:docPart w:val="F94D37505321492FB921D58065FA0DC4"/>
              </w:placeholder>
            </w:sdtPr>
            <w:sdtEndPr/>
            <w:sdtContent>
              <w:r w:rsidR="0063078E" w:rsidRPr="00125BB1">
                <w:rPr>
                  <w:color w:val="5B9BD5" w:themeColor="accent1"/>
                  <w:sz w:val="24"/>
                </w:rPr>
                <w:t>__________</w:t>
              </w:r>
            </w:sdtContent>
          </w:sdt>
        </w:sdtContent>
      </w:sdt>
    </w:p>
    <w:p w:rsidR="008E674B" w:rsidRDefault="008E674B" w:rsidP="00A67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spacing w:after="0"/>
        <w:rPr>
          <w:sz w:val="24"/>
        </w:rPr>
      </w:pPr>
      <w:r>
        <w:rPr>
          <w:sz w:val="24"/>
        </w:rPr>
        <w:t>Type</w:t>
      </w:r>
      <w:r w:rsidR="00043BD9">
        <w:rPr>
          <w:sz w:val="24"/>
        </w:rPr>
        <w:t>(s)</w:t>
      </w:r>
      <w:r>
        <w:rPr>
          <w:sz w:val="24"/>
        </w:rPr>
        <w:t xml:space="preserve"> de document</w:t>
      </w:r>
      <w:r w:rsidR="00043BD9">
        <w:rPr>
          <w:sz w:val="24"/>
        </w:rPr>
        <w:t>(s)</w:t>
      </w:r>
      <w:r>
        <w:rPr>
          <w:sz w:val="24"/>
        </w:rPr>
        <w:t xml:space="preserve"> retenu</w:t>
      </w:r>
      <w:r w:rsidR="00043BD9">
        <w:rPr>
          <w:sz w:val="24"/>
        </w:rPr>
        <w:t>(s)</w:t>
      </w:r>
      <w:r>
        <w:rPr>
          <w:sz w:val="24"/>
        </w:rPr>
        <w:t xml:space="preserve"> : </w:t>
      </w:r>
      <w:sdt>
        <w:sdtPr>
          <w:rPr>
            <w:sz w:val="24"/>
          </w:rPr>
          <w:id w:val="-2030944816"/>
          <w:placeholder>
            <w:docPart w:val="06D20D9A96ED4DCA968D570547712A7C"/>
          </w:placeholder>
        </w:sdtPr>
        <w:sdtEndPr/>
        <w:sdtContent>
          <w:sdt>
            <w:sdtPr>
              <w:rPr>
                <w:color w:val="5B9BD5" w:themeColor="accent1"/>
                <w:sz w:val="24"/>
              </w:rPr>
              <w:id w:val="-520166276"/>
              <w:placeholder>
                <w:docPart w:val="36B74F95557F48D5B207242ADBAC8CE2"/>
              </w:placeholder>
              <w:showingPlcHdr/>
              <w:dropDownList>
                <w:listItem w:value="Choisissez un élément."/>
                <w:listItem w:displayText="Processus" w:value="Processus"/>
                <w:listItem w:displayText="Procédure" w:value="Procédure"/>
                <w:listItem w:displayText="Mode Opératoire" w:value="Mode Opératoire"/>
                <w:listItem w:displayText="Standard" w:value="Standard"/>
                <w:listItem w:displayText="Point A Retenir" w:value="Point A Retenir"/>
                <w:listItem w:displayText="Enregistrement" w:value="Enregistrement"/>
              </w:dropDownList>
            </w:sdtPr>
            <w:sdtEndPr/>
            <w:sdtContent>
              <w:r w:rsidR="004347E1" w:rsidRPr="004347E1">
                <w:rPr>
                  <w:rStyle w:val="Textedelespacerserv"/>
                  <w:color w:val="5B9BD5" w:themeColor="accent1"/>
                </w:rPr>
                <w:t>Choisissez un élément.</w:t>
              </w:r>
            </w:sdtContent>
          </w:sdt>
        </w:sdtContent>
      </w:sdt>
    </w:p>
    <w:p w:rsidR="008E674B" w:rsidRPr="004323A3" w:rsidRDefault="00D659B5" w:rsidP="00A67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spacing w:after="0"/>
        <w:rPr>
          <w:color w:val="A8D08D" w:themeColor="accent6" w:themeTint="99"/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3127375</wp:posOffset>
                </wp:positionH>
                <wp:positionV relativeFrom="paragraph">
                  <wp:posOffset>158588</wp:posOffset>
                </wp:positionV>
                <wp:extent cx="382772" cy="180753"/>
                <wp:effectExtent l="38100" t="0" r="0" b="29210"/>
                <wp:wrapNone/>
                <wp:docPr id="1" name="Flèche vers le b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1807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77A5F" id="Flèche vers le bas 1" o:spid="_x0000_s1026" type="#_x0000_t67" style="position:absolute;margin-left:246.25pt;margin-top:12.5pt;width:30.1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" adj="10800" fillcolor="#5b9bd5 [3204]" strokecolor="#1f4d78 [1604]" strokeweight="1pt"/>
            </w:pict>
          </mc:Fallback>
        </mc:AlternateContent>
      </w:r>
      <w:r w:rsidR="001C1DBB">
        <w:rPr>
          <w:sz w:val="24"/>
        </w:rPr>
        <w:t>Date,</w:t>
      </w:r>
      <w:r w:rsidR="008E674B">
        <w:rPr>
          <w:sz w:val="24"/>
        </w:rPr>
        <w:t xml:space="preserve"> </w:t>
      </w:r>
      <w:r w:rsidR="00D4699E">
        <w:rPr>
          <w:sz w:val="24"/>
        </w:rPr>
        <w:t xml:space="preserve">nom </w:t>
      </w:r>
      <w:r w:rsidR="001C1DBB">
        <w:rPr>
          <w:sz w:val="24"/>
        </w:rPr>
        <w:t>:</w:t>
      </w:r>
      <w:r w:rsidR="008E674B">
        <w:rPr>
          <w:sz w:val="24"/>
        </w:rPr>
        <w:t xml:space="preserve"> </w:t>
      </w:r>
      <w:r w:rsidR="00D4699E" w:rsidRPr="004347E1">
        <w:rPr>
          <w:color w:val="5B9BD5" w:themeColor="accent1"/>
          <w:sz w:val="24"/>
        </w:rPr>
        <w:fldChar w:fldCharType="begin"/>
      </w:r>
      <w:r w:rsidR="00D4699E" w:rsidRPr="004347E1">
        <w:rPr>
          <w:color w:val="5B9BD5" w:themeColor="accent1"/>
          <w:sz w:val="24"/>
        </w:rPr>
        <w:instrText xml:space="preserve"> DATE   \* MERGEFORMAT </w:instrText>
      </w:r>
      <w:r w:rsidR="00D4699E" w:rsidRPr="004347E1">
        <w:rPr>
          <w:color w:val="5B9BD5" w:themeColor="accent1"/>
          <w:sz w:val="24"/>
        </w:rPr>
        <w:fldChar w:fldCharType="separate"/>
      </w:r>
      <w:r w:rsidR="00DF116A">
        <w:rPr>
          <w:noProof/>
          <w:color w:val="5B9BD5" w:themeColor="accent1"/>
          <w:sz w:val="24"/>
        </w:rPr>
        <w:t>24/03/2023</w:t>
      </w:r>
      <w:r w:rsidR="00D4699E" w:rsidRPr="004347E1">
        <w:rPr>
          <w:color w:val="5B9BD5" w:themeColor="accent1"/>
          <w:sz w:val="24"/>
        </w:rPr>
        <w:fldChar w:fldCharType="end"/>
      </w:r>
      <w:r w:rsidR="00D4699E">
        <w:rPr>
          <w:sz w:val="24"/>
        </w:rPr>
        <w:t xml:space="preserve"> </w:t>
      </w:r>
      <w:r w:rsidR="000F1BC2">
        <w:rPr>
          <w:sz w:val="24"/>
        </w:rPr>
        <w:t xml:space="preserve">, </w:t>
      </w:r>
      <w:sdt>
        <w:sdtPr>
          <w:rPr>
            <w:color w:val="5B9BD5" w:themeColor="accent1"/>
            <w:sz w:val="24"/>
          </w:rPr>
          <w:id w:val="1583798611"/>
          <w:placeholder>
            <w:docPart w:val="6B35BE97666F4358B3BB1E58D256FA37"/>
          </w:placeholder>
        </w:sdtPr>
        <w:sdtEndPr/>
        <w:sdtContent>
          <w:sdt>
            <w:sdtPr>
              <w:rPr>
                <w:color w:val="5B9BD5" w:themeColor="accent1"/>
                <w:sz w:val="24"/>
              </w:rPr>
              <w:alias w:val="Nom du Validateur"/>
              <w:tag w:val="Validateur"/>
              <w:id w:val="187580229"/>
              <w:placeholder>
                <w:docPart w:val="2E6AA991B5814F2EB7EC6C7C5EEAC159"/>
              </w:placeholder>
              <w:showingPlcHdr/>
              <w:dropDownList>
                <w:listItem w:value="Choisissez un élément."/>
                <w:listItem w:displayText="RICHARD Davina" w:value="RICHARD Davina"/>
                <w:listItem w:displayText="CHAUMAIS Marie" w:value="CHAUMAIS Marie"/>
              </w:dropDownList>
            </w:sdtPr>
            <w:sdtEndPr/>
            <w:sdtContent>
              <w:r w:rsidR="00EF3E80" w:rsidRPr="00EF3E80">
                <w:rPr>
                  <w:rStyle w:val="Textedelespacerserv"/>
                  <w:color w:val="5B9BD5" w:themeColor="accent1"/>
                </w:rPr>
                <w:t>Choisissez un élément.</w:t>
              </w:r>
            </w:sdtContent>
          </w:sdt>
        </w:sdtContent>
      </w:sdt>
    </w:p>
    <w:p w:rsidR="006401AB" w:rsidRDefault="006401AB" w:rsidP="006401AB">
      <w:pPr>
        <w:tabs>
          <w:tab w:val="left" w:leader="hyphen" w:pos="10348"/>
        </w:tabs>
        <w:spacing w:after="0" w:line="120" w:lineRule="auto"/>
        <w:rPr>
          <w:b/>
          <w:i/>
          <w:sz w:val="24"/>
        </w:rPr>
      </w:pPr>
    </w:p>
    <w:p w:rsidR="008E674B" w:rsidRDefault="006B084F" w:rsidP="00432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tabs>
          <w:tab w:val="left" w:leader="hyphen" w:pos="10348"/>
        </w:tabs>
        <w:spacing w:after="0"/>
        <w:rPr>
          <w:b/>
          <w:i/>
          <w:sz w:val="24"/>
        </w:rPr>
      </w:pPr>
      <w:r>
        <w:rPr>
          <w:b/>
          <w:i/>
          <w:sz w:val="24"/>
        </w:rPr>
        <w:t>Rédacteur</w:t>
      </w:r>
      <w:r w:rsidR="009E289D">
        <w:rPr>
          <w:b/>
          <w:i/>
          <w:sz w:val="24"/>
        </w:rPr>
        <w:t> :</w:t>
      </w:r>
      <w:r w:rsidR="00043BD9">
        <w:rPr>
          <w:b/>
          <w:i/>
          <w:sz w:val="24"/>
        </w:rPr>
        <w:t xml:space="preserve"> Transmettre ce formulaire à l’a</w:t>
      </w:r>
      <w:r w:rsidR="009E289D">
        <w:rPr>
          <w:b/>
          <w:i/>
          <w:sz w:val="24"/>
        </w:rPr>
        <w:t xml:space="preserve">pprobateur, avec le </w:t>
      </w:r>
      <w:r w:rsidR="00043BD9">
        <w:rPr>
          <w:b/>
          <w:i/>
          <w:sz w:val="24"/>
        </w:rPr>
        <w:t>d</w:t>
      </w:r>
      <w:r w:rsidR="00636F83" w:rsidRPr="00636F83">
        <w:rPr>
          <w:b/>
          <w:i/>
          <w:sz w:val="24"/>
        </w:rPr>
        <w:t>ocument à</w:t>
      </w:r>
      <w:r w:rsidR="009E289D">
        <w:rPr>
          <w:b/>
          <w:i/>
          <w:sz w:val="24"/>
        </w:rPr>
        <w:t xml:space="preserve"> approuver</w:t>
      </w:r>
      <w:r w:rsidR="00636F83" w:rsidRPr="00636F83">
        <w:rPr>
          <w:b/>
          <w:i/>
          <w:sz w:val="24"/>
        </w:rPr>
        <w:t xml:space="preserve"> en </w:t>
      </w:r>
      <w:r w:rsidR="00636F83">
        <w:rPr>
          <w:b/>
          <w:i/>
          <w:sz w:val="24"/>
        </w:rPr>
        <w:t>W</w:t>
      </w:r>
      <w:r w:rsidR="00636F83" w:rsidRPr="00636F83">
        <w:rPr>
          <w:b/>
          <w:i/>
          <w:sz w:val="24"/>
        </w:rPr>
        <w:t xml:space="preserve">ord ou </w:t>
      </w:r>
      <w:r w:rsidR="00636F83">
        <w:rPr>
          <w:b/>
          <w:i/>
          <w:sz w:val="24"/>
        </w:rPr>
        <w:t>E</w:t>
      </w:r>
      <w:r w:rsidR="00636F83" w:rsidRPr="00636F83">
        <w:rPr>
          <w:b/>
          <w:i/>
          <w:sz w:val="24"/>
        </w:rPr>
        <w:t>xcel</w:t>
      </w:r>
    </w:p>
    <w:p w:rsidR="006401AB" w:rsidRPr="00636F83" w:rsidRDefault="006401AB" w:rsidP="006401AB">
      <w:pPr>
        <w:tabs>
          <w:tab w:val="left" w:leader="hyphen" w:pos="10348"/>
        </w:tabs>
        <w:spacing w:after="0" w:line="120" w:lineRule="auto"/>
        <w:rPr>
          <w:b/>
          <w:i/>
          <w:sz w:val="24"/>
        </w:rPr>
      </w:pPr>
    </w:p>
    <w:p w:rsidR="00043BD9" w:rsidRDefault="00BD5FD3" w:rsidP="00A67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0"/>
        <w:rPr>
          <w:b/>
          <w:i/>
          <w:sz w:val="24"/>
        </w:rPr>
      </w:pPr>
      <w:r>
        <w:rPr>
          <w:b/>
          <w:i/>
          <w:sz w:val="24"/>
        </w:rPr>
        <w:t xml:space="preserve">Approbateur : </w:t>
      </w:r>
      <w:r w:rsidR="00043BD9" w:rsidRPr="009E289D">
        <w:rPr>
          <w:b/>
          <w:i/>
          <w:sz w:val="24"/>
        </w:rPr>
        <w:t>Approbation du document</w:t>
      </w:r>
      <w:r w:rsidR="00043BD9" w:rsidRPr="00BD5FD3">
        <w:rPr>
          <w:sz w:val="24"/>
        </w:rPr>
        <w:t xml:space="preserve"> </w:t>
      </w:r>
      <w:r w:rsidR="00043BD9">
        <w:rPr>
          <w:sz w:val="24"/>
        </w:rPr>
        <w:tab/>
      </w:r>
      <w:sdt>
        <w:sdtPr>
          <w:rPr>
            <w:sz w:val="24"/>
          </w:rPr>
          <w:id w:val="18462012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3BD9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043BD9">
        <w:rPr>
          <w:sz w:val="24"/>
        </w:rPr>
        <w:t xml:space="preserve"> oui</w:t>
      </w:r>
      <w:r w:rsidR="00043BD9" w:rsidRPr="002C6A80">
        <w:rPr>
          <w:sz w:val="24"/>
        </w:rPr>
        <w:t xml:space="preserve"> </w:t>
      </w:r>
      <w:r w:rsidR="00043BD9">
        <w:rPr>
          <w:sz w:val="24"/>
        </w:rPr>
        <w:t xml:space="preserve">     </w:t>
      </w:r>
      <w:sdt>
        <w:sdtPr>
          <w:rPr>
            <w:sz w:val="24"/>
          </w:rPr>
          <w:id w:val="17299655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3BD9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043BD9">
        <w:rPr>
          <w:sz w:val="24"/>
        </w:rPr>
        <w:t xml:space="preserve"> non, motif à communiquer au rédacteur</w:t>
      </w:r>
      <w:r w:rsidR="00043BD9">
        <w:rPr>
          <w:b/>
          <w:i/>
          <w:sz w:val="24"/>
        </w:rPr>
        <w:t xml:space="preserve"> </w:t>
      </w:r>
    </w:p>
    <w:p w:rsidR="00BD5FD3" w:rsidRDefault="00043BD9" w:rsidP="00A67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0"/>
        <w:rPr>
          <w:b/>
          <w:i/>
          <w:sz w:val="24"/>
        </w:rPr>
      </w:pPr>
      <w:r>
        <w:rPr>
          <w:b/>
          <w:i/>
          <w:sz w:val="24"/>
        </w:rPr>
        <w:t>Si oui, t</w:t>
      </w:r>
      <w:r w:rsidR="00BD5FD3">
        <w:rPr>
          <w:b/>
          <w:i/>
          <w:sz w:val="24"/>
        </w:rPr>
        <w:t xml:space="preserve">ransmettre ce formulaire et le </w:t>
      </w:r>
      <w:r>
        <w:rPr>
          <w:b/>
          <w:i/>
          <w:sz w:val="24"/>
        </w:rPr>
        <w:t>d</w:t>
      </w:r>
      <w:r w:rsidR="00BD5FD3">
        <w:rPr>
          <w:b/>
          <w:i/>
          <w:sz w:val="24"/>
        </w:rPr>
        <w:t xml:space="preserve">ocument à </w:t>
      </w:r>
      <w:r w:rsidR="00235C31">
        <w:rPr>
          <w:b/>
          <w:i/>
          <w:color w:val="5B9BD5" w:themeColor="accent1"/>
          <w:sz w:val="24"/>
        </w:rPr>
        <w:t>FRSAAR</w:t>
      </w:r>
      <w:r w:rsidR="00BD5FD3" w:rsidRPr="006401AB">
        <w:rPr>
          <w:b/>
          <w:i/>
          <w:color w:val="5B9BD5" w:themeColor="accent1"/>
          <w:sz w:val="24"/>
        </w:rPr>
        <w:t>Ge</w:t>
      </w:r>
      <w:r w:rsidR="00BD5FD3">
        <w:rPr>
          <w:b/>
          <w:i/>
          <w:color w:val="5B9BD5" w:themeColor="accent1"/>
          <w:sz w:val="24"/>
        </w:rPr>
        <w:t>stion</w:t>
      </w:r>
      <w:r w:rsidR="00BD5FD3" w:rsidRPr="006401AB">
        <w:rPr>
          <w:b/>
          <w:i/>
          <w:color w:val="5B9BD5" w:themeColor="accent1"/>
          <w:sz w:val="24"/>
        </w:rPr>
        <w:t>Doc</w:t>
      </w:r>
      <w:r w:rsidR="00BD5FD3">
        <w:rPr>
          <w:b/>
          <w:i/>
          <w:color w:val="5B9BD5" w:themeColor="accent1"/>
          <w:sz w:val="24"/>
        </w:rPr>
        <w:t>@berryglobal.com</w:t>
      </w:r>
      <w:r w:rsidR="00BD5FD3" w:rsidRPr="009E289D">
        <w:rPr>
          <w:b/>
          <w:i/>
          <w:sz w:val="24"/>
        </w:rPr>
        <w:t xml:space="preserve"> </w:t>
      </w:r>
    </w:p>
    <w:p w:rsidR="006D189F" w:rsidRDefault="00D659B5" w:rsidP="00A67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0"/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2EBF6" wp14:editId="795331A0">
                <wp:simplePos x="0" y="0"/>
                <wp:positionH relativeFrom="column">
                  <wp:posOffset>3128010</wp:posOffset>
                </wp:positionH>
                <wp:positionV relativeFrom="paragraph">
                  <wp:posOffset>169383</wp:posOffset>
                </wp:positionV>
                <wp:extent cx="382772" cy="180753"/>
                <wp:effectExtent l="38100" t="0" r="0" b="29210"/>
                <wp:wrapNone/>
                <wp:docPr id="3" name="Flèche vers le b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1807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4AFF6" id="Flèche vers le bas 3" o:spid="_x0000_s1026" type="#_x0000_t67" style="position:absolute;margin-left:246.3pt;margin-top:13.35pt;width:30.1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" adj="10800" fillcolor="#5b9bd5 [3204]" strokecolor="#1f4d78 [1604]" strokeweight="1pt"/>
            </w:pict>
          </mc:Fallback>
        </mc:AlternateContent>
      </w:r>
      <w:r w:rsidR="001C1DBB">
        <w:rPr>
          <w:sz w:val="24"/>
        </w:rPr>
        <w:t xml:space="preserve">Date, </w:t>
      </w:r>
      <w:r w:rsidR="00D4699E">
        <w:rPr>
          <w:sz w:val="24"/>
        </w:rPr>
        <w:t xml:space="preserve">nom </w:t>
      </w:r>
      <w:r w:rsidR="006D189F">
        <w:rPr>
          <w:sz w:val="24"/>
        </w:rPr>
        <w:t xml:space="preserve">: </w:t>
      </w:r>
      <w:r w:rsidR="00D4699E" w:rsidRPr="004347E1">
        <w:rPr>
          <w:color w:val="5B9BD5" w:themeColor="accent1"/>
          <w:sz w:val="24"/>
        </w:rPr>
        <w:fldChar w:fldCharType="begin"/>
      </w:r>
      <w:r w:rsidR="00D4699E" w:rsidRPr="004347E1">
        <w:rPr>
          <w:color w:val="5B9BD5" w:themeColor="accent1"/>
          <w:sz w:val="24"/>
        </w:rPr>
        <w:instrText xml:space="preserve"> DATE   \* MERGEFORMAT </w:instrText>
      </w:r>
      <w:r w:rsidR="00D4699E" w:rsidRPr="004347E1">
        <w:rPr>
          <w:color w:val="5B9BD5" w:themeColor="accent1"/>
          <w:sz w:val="24"/>
        </w:rPr>
        <w:fldChar w:fldCharType="separate"/>
      </w:r>
      <w:r w:rsidR="00DF116A">
        <w:rPr>
          <w:noProof/>
          <w:color w:val="5B9BD5" w:themeColor="accent1"/>
          <w:sz w:val="24"/>
        </w:rPr>
        <w:t>24/03/2023</w:t>
      </w:r>
      <w:r w:rsidR="00D4699E" w:rsidRPr="004347E1">
        <w:rPr>
          <w:color w:val="5B9BD5" w:themeColor="accent1"/>
          <w:sz w:val="24"/>
        </w:rPr>
        <w:fldChar w:fldCharType="end"/>
      </w:r>
      <w:r w:rsidR="000F1BC2">
        <w:rPr>
          <w:sz w:val="24"/>
        </w:rPr>
        <w:t xml:space="preserve"> , </w:t>
      </w:r>
      <w:sdt>
        <w:sdtPr>
          <w:rPr>
            <w:color w:val="5B9BD5" w:themeColor="accent1"/>
            <w:sz w:val="24"/>
          </w:rPr>
          <w:alias w:val="Nom Prénom de l'approbateur"/>
          <w:tag w:val="Nom Prénom de l'approbateur"/>
          <w:id w:val="96986994"/>
          <w:placeholder>
            <w:docPart w:val="C190F4731A60454E9F023F77A95A46D9"/>
          </w:placeholder>
          <w:showingPlcHdr/>
          <w:comboBox>
            <w:listItem w:value="Choisissez un élément."/>
            <w:listItem w:displayText="CASSARD Sébastien" w:value="CASSARD Sébastien"/>
            <w:listItem w:displayText="CHAUMAIS Marie" w:value="CHAUMAIS Marie"/>
            <w:listItem w:displayText="CHAVE Frédéric" w:value="CHAVE Frédéric"/>
            <w:listItem w:displayText="CHEVALARD Hervé" w:value="CHEVALARD Hervé"/>
            <w:listItem w:displayText="COILLARD David" w:value="COILLARD David"/>
            <w:listItem w:displayText="COURAU Raphaël" w:value="COURAU Raphaël"/>
            <w:listItem w:displayText="DUTROP Cécile" w:value="DUTROP Cécile"/>
            <w:listItem w:displayText="GAILLARD Frédéric" w:value="GAILLARD Frédéric"/>
            <w:listItem w:displayText="GRATALOUP François" w:value="GRATALOUP François"/>
            <w:listItem w:displayText="GUILLET Sylvie" w:value="GUILLET Sylvie"/>
            <w:listItem w:displayText="MARTIN Patrick" w:value="MARTIN Patrick"/>
            <w:listItem w:displayText="MEHEUT Valérie" w:value="MEHEUT Valérie"/>
            <w:listItem w:displayText="MICHAUDON Christelle" w:value="MICHAUDON Christelle"/>
            <w:listItem w:displayText="MONTIBERT Laurent" w:value="MONTIBERT Laurent"/>
            <w:listItem w:displayText="MOZET Stéphanie" w:value="MOZET Stéphanie"/>
            <w:listItem w:displayText="PERRUSSET Pascal" w:value="PERRUSSET Pascal"/>
            <w:listItem w:displayText="RICHARD Davina" w:value="RICHARD Davina"/>
            <w:listItem w:displayText="RIZZONE Luigi" w:value="RIZZONE Luigi"/>
            <w:listItem w:displayText="ROLSHAUSEN Nicolas" w:value="ROLSHAUSEN Nicolas"/>
            <w:listItem w:displayText="SAILLARD Philippe" w:value="SAILLARD Philippe"/>
          </w:comboBox>
        </w:sdtPr>
        <w:sdtEndPr/>
        <w:sdtContent>
          <w:r w:rsidR="004347E1" w:rsidRPr="009175E8">
            <w:rPr>
              <w:rStyle w:val="Textedelespacerserv"/>
              <w:color w:val="5B9BD5" w:themeColor="accent1"/>
            </w:rPr>
            <w:t>Choisissez un élément.</w:t>
          </w:r>
        </w:sdtContent>
      </w:sdt>
    </w:p>
    <w:p w:rsidR="006D189F" w:rsidRDefault="006D189F" w:rsidP="00EF3E80">
      <w:pPr>
        <w:spacing w:after="0" w:line="120" w:lineRule="auto"/>
        <w:rPr>
          <w:sz w:val="24"/>
        </w:rPr>
      </w:pPr>
    </w:p>
    <w:p w:rsidR="008E674B" w:rsidRDefault="008E674B" w:rsidP="00A67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tabs>
          <w:tab w:val="left" w:pos="4536"/>
        </w:tabs>
        <w:spacing w:after="0"/>
        <w:rPr>
          <w:sz w:val="24"/>
        </w:rPr>
      </w:pPr>
      <w:r w:rsidRPr="009E289D">
        <w:rPr>
          <w:b/>
          <w:i/>
          <w:sz w:val="24"/>
        </w:rPr>
        <w:t>Validation du document par SQ/SST</w:t>
      </w:r>
      <w:r w:rsidR="00BD5FD3">
        <w:rPr>
          <w:b/>
          <w:i/>
          <w:sz w:val="24"/>
        </w:rPr>
        <w:tab/>
      </w:r>
      <w:sdt>
        <w:sdtPr>
          <w:rPr>
            <w:sz w:val="24"/>
          </w:rPr>
          <w:id w:val="4110510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42B1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FB24E1">
        <w:rPr>
          <w:sz w:val="24"/>
        </w:rPr>
        <w:t xml:space="preserve"> oui</w:t>
      </w:r>
      <w:r w:rsidR="00FB24E1" w:rsidRPr="002C6A80">
        <w:rPr>
          <w:sz w:val="24"/>
        </w:rPr>
        <w:t xml:space="preserve"> </w:t>
      </w:r>
      <w:r w:rsidR="00FB24E1">
        <w:rPr>
          <w:sz w:val="24"/>
        </w:rPr>
        <w:t xml:space="preserve">     </w:t>
      </w:r>
      <w:sdt>
        <w:sdtPr>
          <w:rPr>
            <w:sz w:val="24"/>
          </w:rPr>
          <w:id w:val="10579069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24E1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FB24E1">
        <w:rPr>
          <w:sz w:val="24"/>
        </w:rPr>
        <w:t xml:space="preserve"> non </w:t>
      </w:r>
      <w:r w:rsidR="00F9415B">
        <w:rPr>
          <w:sz w:val="24"/>
        </w:rPr>
        <w:t xml:space="preserve">motif : </w:t>
      </w:r>
      <w:sdt>
        <w:sdtPr>
          <w:rPr>
            <w:color w:val="5B9BD5" w:themeColor="accent1"/>
            <w:sz w:val="24"/>
          </w:rPr>
          <w:id w:val="492075393"/>
          <w:placeholder>
            <w:docPart w:val="A381CC4D17CB4907A693255268F05A65"/>
          </w:placeholder>
        </w:sdtPr>
        <w:sdtEndPr/>
        <w:sdtContent>
          <w:r w:rsidR="00B00EB9" w:rsidRPr="00125BB1">
            <w:rPr>
              <w:color w:val="5B9BD5" w:themeColor="accent1"/>
              <w:sz w:val="24"/>
            </w:rPr>
            <w:t>___________________</w:t>
          </w:r>
        </w:sdtContent>
      </w:sdt>
    </w:p>
    <w:p w:rsidR="00D4699E" w:rsidRDefault="00D659B5" w:rsidP="00A67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spacing w:after="0"/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F2EBF6" wp14:editId="795331A0">
                <wp:simplePos x="0" y="0"/>
                <wp:positionH relativeFrom="column">
                  <wp:posOffset>3128010</wp:posOffset>
                </wp:positionH>
                <wp:positionV relativeFrom="paragraph">
                  <wp:posOffset>176368</wp:posOffset>
                </wp:positionV>
                <wp:extent cx="382772" cy="180753"/>
                <wp:effectExtent l="38100" t="0" r="0" b="29210"/>
                <wp:wrapNone/>
                <wp:docPr id="4" name="Flèche vers le b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1807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D438B" id="Flèche vers le bas 4" o:spid="_x0000_s1026" type="#_x0000_t67" style="position:absolute;margin-left:246.3pt;margin-top:13.9pt;width:30.1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" adj="10800" fillcolor="#5b9bd5 [3204]" strokecolor="#1f4d78 [1604]" strokeweight="1pt"/>
            </w:pict>
          </mc:Fallback>
        </mc:AlternateContent>
      </w:r>
      <w:r w:rsidR="00D4699E">
        <w:rPr>
          <w:sz w:val="24"/>
        </w:rPr>
        <w:t xml:space="preserve">Date, nom : </w:t>
      </w:r>
      <w:r w:rsidR="00D4699E" w:rsidRPr="00125BB1">
        <w:rPr>
          <w:color w:val="5B9BD5" w:themeColor="accent1"/>
          <w:sz w:val="24"/>
        </w:rPr>
        <w:fldChar w:fldCharType="begin"/>
      </w:r>
      <w:r w:rsidR="00D4699E" w:rsidRPr="00125BB1">
        <w:rPr>
          <w:color w:val="5B9BD5" w:themeColor="accent1"/>
          <w:sz w:val="24"/>
        </w:rPr>
        <w:instrText xml:space="preserve"> DATE   \* MERGEFORMAT </w:instrText>
      </w:r>
      <w:r w:rsidR="00D4699E" w:rsidRPr="00125BB1">
        <w:rPr>
          <w:color w:val="5B9BD5" w:themeColor="accent1"/>
          <w:sz w:val="24"/>
        </w:rPr>
        <w:fldChar w:fldCharType="separate"/>
      </w:r>
      <w:r w:rsidR="00DF116A">
        <w:rPr>
          <w:noProof/>
          <w:color w:val="5B9BD5" w:themeColor="accent1"/>
          <w:sz w:val="24"/>
        </w:rPr>
        <w:t>24/03/2023</w:t>
      </w:r>
      <w:r w:rsidR="00D4699E" w:rsidRPr="00125BB1">
        <w:rPr>
          <w:color w:val="5B9BD5" w:themeColor="accent1"/>
          <w:sz w:val="24"/>
        </w:rPr>
        <w:fldChar w:fldCharType="end"/>
      </w:r>
      <w:r w:rsidR="00D4699E">
        <w:rPr>
          <w:sz w:val="24"/>
        </w:rPr>
        <w:t xml:space="preserve"> </w:t>
      </w:r>
      <w:r w:rsidR="000F1BC2">
        <w:rPr>
          <w:sz w:val="24"/>
        </w:rPr>
        <w:t xml:space="preserve">, </w:t>
      </w:r>
      <w:sdt>
        <w:sdtPr>
          <w:rPr>
            <w:color w:val="5B9BD5" w:themeColor="accent1"/>
            <w:sz w:val="24"/>
          </w:rPr>
          <w:id w:val="1050729860"/>
          <w:placeholder>
            <w:docPart w:val="A1AF6560075B426AA4D3C8F253B1A4FE"/>
          </w:placeholder>
        </w:sdtPr>
        <w:sdtEndPr/>
        <w:sdtContent>
          <w:sdt>
            <w:sdtPr>
              <w:rPr>
                <w:color w:val="5B9BD5" w:themeColor="accent1"/>
                <w:sz w:val="24"/>
              </w:rPr>
              <w:alias w:val="Nom du Validateur"/>
              <w:tag w:val="Validateur"/>
              <w:id w:val="2047104558"/>
              <w:placeholder>
                <w:docPart w:val="B632E405F8204330818A68C7B53DBD0A"/>
              </w:placeholder>
              <w:showingPlcHdr/>
              <w:dropDownList>
                <w:listItem w:value="Choisissez un élément."/>
                <w:listItem w:displayText="RICHARD Davina" w:value="RICHARD Davina"/>
                <w:listItem w:displayText="CHAUMAIS Marie" w:value="CHAUMAIS Marie"/>
              </w:dropDownList>
            </w:sdtPr>
            <w:sdtEndPr/>
            <w:sdtContent>
              <w:r w:rsidR="004347E1" w:rsidRPr="004347E1">
                <w:rPr>
                  <w:rStyle w:val="Textedelespacerserv"/>
                  <w:color w:val="5B9BD5" w:themeColor="accent1"/>
                </w:rPr>
                <w:t>Choisissez un élément.</w:t>
              </w:r>
            </w:sdtContent>
          </w:sdt>
        </w:sdtContent>
      </w:sdt>
    </w:p>
    <w:p w:rsidR="001A53BF" w:rsidRDefault="001A53BF" w:rsidP="00EF3E80">
      <w:pPr>
        <w:spacing w:after="0" w:line="120" w:lineRule="auto"/>
        <w:rPr>
          <w:sz w:val="24"/>
        </w:rPr>
      </w:pPr>
    </w:p>
    <w:p w:rsidR="000F1BC2" w:rsidRPr="000F1BC2" w:rsidRDefault="00F9415B" w:rsidP="006D1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spacing w:after="0"/>
        <w:rPr>
          <w:sz w:val="24"/>
        </w:rPr>
      </w:pPr>
      <w:r w:rsidRPr="009E289D">
        <w:rPr>
          <w:b/>
          <w:i/>
          <w:sz w:val="24"/>
        </w:rPr>
        <w:t>Enregistrement sous la Gestion Documentaire</w:t>
      </w:r>
      <w:r w:rsidR="00486ADA" w:rsidRPr="009E289D">
        <w:rPr>
          <w:b/>
          <w:i/>
          <w:sz w:val="24"/>
        </w:rPr>
        <w:t xml:space="preserve"> et diffusion</w:t>
      </w:r>
      <w:r w:rsidRPr="009E289D">
        <w:rPr>
          <w:b/>
          <w:i/>
          <w:sz w:val="24"/>
        </w:rPr>
        <w:t> :</w:t>
      </w:r>
      <w:r w:rsidRPr="00486ADA">
        <w:rPr>
          <w:b/>
          <w:sz w:val="24"/>
        </w:rPr>
        <w:t xml:space="preserve"> </w:t>
      </w:r>
      <w:r w:rsidR="0072127F">
        <w:rPr>
          <w:sz w:val="24"/>
        </w:rPr>
        <w:t>Réf</w:t>
      </w:r>
      <w:r w:rsidR="00125BB1">
        <w:rPr>
          <w:sz w:val="24"/>
        </w:rPr>
        <w:t xml:space="preserve"> du document </w:t>
      </w:r>
      <w:sdt>
        <w:sdtPr>
          <w:rPr>
            <w:color w:val="5B9BD5" w:themeColor="accent1"/>
            <w:sz w:val="24"/>
          </w:rPr>
          <w:id w:val="-2059070512"/>
          <w:placeholder>
            <w:docPart w:val="10BEFCBD06714C3CB7935F469751D02C"/>
          </w:placeholder>
        </w:sdtPr>
        <w:sdtEndPr/>
        <w:sdtContent>
          <w:r w:rsidR="00125BB1" w:rsidRPr="00125BB1">
            <w:rPr>
              <w:color w:val="5B9BD5" w:themeColor="accent1"/>
              <w:sz w:val="24"/>
            </w:rPr>
            <w:t>___________________</w:t>
          </w:r>
        </w:sdtContent>
      </w:sdt>
    </w:p>
    <w:p w:rsidR="00F9415B" w:rsidRPr="00FB24E1" w:rsidRDefault="00DB24D8" w:rsidP="006D1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spacing w:after="0"/>
        <w:rPr>
          <w:sz w:val="24"/>
        </w:rPr>
      </w:pPr>
      <w:sdt>
        <w:sdtPr>
          <w:rPr>
            <w:sz w:val="24"/>
          </w:rPr>
          <w:id w:val="15030910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3BD9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043BD9">
        <w:rPr>
          <w:sz w:val="24"/>
        </w:rPr>
        <w:t>Check-list de vérification Gestion Documentaire</w:t>
      </w:r>
    </w:p>
    <w:p w:rsidR="00043BD9" w:rsidRPr="00FB24E1" w:rsidRDefault="00DB24D8" w:rsidP="00043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spacing w:after="0"/>
        <w:rPr>
          <w:sz w:val="24"/>
        </w:rPr>
      </w:pPr>
      <w:sdt>
        <w:sdtPr>
          <w:rPr>
            <w:sz w:val="24"/>
          </w:rPr>
          <w:id w:val="19905098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3BD9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043BD9" w:rsidRPr="00FB24E1">
        <w:rPr>
          <w:sz w:val="24"/>
        </w:rPr>
        <w:t>Mail de communication</w:t>
      </w:r>
    </w:p>
    <w:p w:rsidR="006D189F" w:rsidRDefault="00DB24D8" w:rsidP="006D1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spacing w:after="0"/>
        <w:rPr>
          <w:sz w:val="24"/>
        </w:rPr>
      </w:pPr>
      <w:sdt>
        <w:sdtPr>
          <w:rPr>
            <w:sz w:val="24"/>
          </w:rPr>
          <w:id w:val="-3395546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3BD9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F9415B" w:rsidRPr="00FB24E1">
        <w:rPr>
          <w:sz w:val="24"/>
        </w:rPr>
        <w:t>Date, nom</w:t>
      </w:r>
      <w:r w:rsidR="00B00EB9">
        <w:rPr>
          <w:sz w:val="24"/>
        </w:rPr>
        <w:t xml:space="preserve"> </w:t>
      </w:r>
      <w:r w:rsidR="00F9415B" w:rsidRPr="00FB24E1">
        <w:rPr>
          <w:sz w:val="24"/>
        </w:rPr>
        <w:t>:</w:t>
      </w:r>
      <w:r w:rsidR="001A53BF" w:rsidRPr="00FB24E1">
        <w:rPr>
          <w:sz w:val="24"/>
        </w:rPr>
        <w:t xml:space="preserve"> </w:t>
      </w:r>
      <w:r w:rsidR="00B00EB9" w:rsidRPr="00125BB1">
        <w:rPr>
          <w:color w:val="5B9BD5" w:themeColor="accent1"/>
          <w:sz w:val="24"/>
        </w:rPr>
        <w:fldChar w:fldCharType="begin"/>
      </w:r>
      <w:r w:rsidR="00B00EB9" w:rsidRPr="00125BB1">
        <w:rPr>
          <w:color w:val="5B9BD5" w:themeColor="accent1"/>
          <w:sz w:val="24"/>
        </w:rPr>
        <w:instrText xml:space="preserve"> DATE   \* MERGEFORMAT </w:instrText>
      </w:r>
      <w:r w:rsidR="00B00EB9" w:rsidRPr="00125BB1">
        <w:rPr>
          <w:color w:val="5B9BD5" w:themeColor="accent1"/>
          <w:sz w:val="24"/>
        </w:rPr>
        <w:fldChar w:fldCharType="separate"/>
      </w:r>
      <w:r w:rsidR="00DF116A">
        <w:rPr>
          <w:noProof/>
          <w:color w:val="5B9BD5" w:themeColor="accent1"/>
          <w:sz w:val="24"/>
        </w:rPr>
        <w:t>24/03/2023</w:t>
      </w:r>
      <w:r w:rsidR="00B00EB9" w:rsidRPr="00125BB1">
        <w:rPr>
          <w:color w:val="5B9BD5" w:themeColor="accent1"/>
          <w:sz w:val="24"/>
        </w:rPr>
        <w:fldChar w:fldCharType="end"/>
      </w:r>
      <w:r w:rsidR="00B00EB9">
        <w:rPr>
          <w:sz w:val="24"/>
        </w:rPr>
        <w:t xml:space="preserve"> </w:t>
      </w:r>
      <w:r w:rsidR="007C0A58">
        <w:rPr>
          <w:sz w:val="24"/>
        </w:rPr>
        <w:t>,</w:t>
      </w:r>
      <w:sdt>
        <w:sdtPr>
          <w:rPr>
            <w:sz w:val="24"/>
          </w:rPr>
          <w:id w:val="-1245028837"/>
          <w:placeholder>
            <w:docPart w:val="9B4AD3390F7A4192A574DC078BC913C2"/>
          </w:placeholder>
        </w:sdtPr>
        <w:sdtEndPr/>
        <w:sdtContent>
          <w:sdt>
            <w:sdtPr>
              <w:rPr>
                <w:color w:val="5B9BD5" w:themeColor="accent1"/>
                <w:sz w:val="24"/>
              </w:rPr>
              <w:alias w:val="Droits Enregistrement"/>
              <w:tag w:val="Droits Enregistrement"/>
              <w:id w:val="1472634204"/>
              <w:placeholder>
                <w:docPart w:val="BE8C32F89D1F4E3EAB8F12DD7906D90A"/>
              </w:placeholder>
              <w:showingPlcHdr/>
              <w:dropDownList>
                <w:listItem w:value="Choisissez un élément."/>
                <w:listItem w:displayText="BRAHMI Aïssa" w:value="BRAHMI Aïssa"/>
                <w:listItem w:displayText="CHAUMAIS Marie" w:value="CHAUMAIS Marie"/>
                <w:listItem w:displayText="FORRET Vincent" w:value="FORRET Vincent"/>
                <w:listItem w:displayText="RICHARD Davina" w:value="RICHARD Davina"/>
              </w:dropDownList>
            </w:sdtPr>
            <w:sdtEndPr/>
            <w:sdtContent>
              <w:r w:rsidR="0045749B" w:rsidRPr="004347E1">
                <w:rPr>
                  <w:rStyle w:val="Textedelespacerserv"/>
                  <w:color w:val="5B9BD5" w:themeColor="accent1"/>
                </w:rPr>
                <w:t>Choisissez un élément.</w:t>
              </w:r>
            </w:sdtContent>
          </w:sdt>
        </w:sdtContent>
      </w:sdt>
    </w:p>
    <w:p w:rsidR="006401AB" w:rsidRDefault="00D659B5" w:rsidP="006401AB">
      <w:pPr>
        <w:spacing w:after="0" w:line="120" w:lineRule="auto"/>
        <w:jc w:val="both"/>
        <w:rPr>
          <w:b/>
          <w:i/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F2EBF6" wp14:editId="795331A0">
                <wp:simplePos x="0" y="0"/>
                <wp:positionH relativeFrom="column">
                  <wp:posOffset>3128010</wp:posOffset>
                </wp:positionH>
                <wp:positionV relativeFrom="paragraph">
                  <wp:posOffset>-55407</wp:posOffset>
                </wp:positionV>
                <wp:extent cx="382772" cy="180753"/>
                <wp:effectExtent l="38100" t="0" r="0" b="29210"/>
                <wp:wrapNone/>
                <wp:docPr id="5" name="Flèche vers le b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1807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F2449" id="Flèche vers le bas 5" o:spid="_x0000_s1026" type="#_x0000_t67" style="position:absolute;margin-left:246.3pt;margin-top:-4.35pt;width:30.1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" adj="10800" fillcolor="#5b9bd5 [3204]" strokecolor="#1f4d78 [1604]" strokeweight="1pt"/>
            </w:pict>
          </mc:Fallback>
        </mc:AlternateContent>
      </w:r>
    </w:p>
    <w:p w:rsidR="0045749B" w:rsidRDefault="006B084F" w:rsidP="00432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jc w:val="both"/>
        <w:rPr>
          <w:b/>
          <w:i/>
          <w:sz w:val="24"/>
        </w:rPr>
      </w:pPr>
      <w:r>
        <w:rPr>
          <w:b/>
          <w:i/>
          <w:sz w:val="24"/>
        </w:rPr>
        <w:t>Il incombe au rédacteur</w:t>
      </w:r>
      <w:r w:rsidR="006D189F" w:rsidRPr="00C72E15">
        <w:rPr>
          <w:b/>
          <w:i/>
          <w:sz w:val="24"/>
        </w:rPr>
        <w:t xml:space="preserve"> de remplacer les anciens </w:t>
      </w:r>
      <w:r w:rsidR="0063078E" w:rsidRPr="00C72E15">
        <w:rPr>
          <w:b/>
          <w:i/>
          <w:sz w:val="24"/>
        </w:rPr>
        <w:t>documents par les nouveaux, selon le tableau de diffusion de</w:t>
      </w:r>
      <w:r w:rsidR="006D189F" w:rsidRPr="00C72E15">
        <w:rPr>
          <w:b/>
          <w:i/>
          <w:sz w:val="24"/>
        </w:rPr>
        <w:t xml:space="preserve"> la liste des documents</w:t>
      </w:r>
      <w:r w:rsidR="0045749B">
        <w:rPr>
          <w:b/>
          <w:i/>
          <w:sz w:val="24"/>
        </w:rPr>
        <w:t>, et le nombre d’exemplaires indiqué ci-dessus</w:t>
      </w:r>
      <w:r w:rsidR="006D189F" w:rsidRPr="00C72E15">
        <w:rPr>
          <w:b/>
          <w:i/>
          <w:sz w:val="24"/>
        </w:rPr>
        <w:t>.</w:t>
      </w:r>
      <w:r w:rsidR="0045749B">
        <w:rPr>
          <w:b/>
          <w:i/>
          <w:sz w:val="24"/>
        </w:rPr>
        <w:t xml:space="preserve"> </w:t>
      </w:r>
    </w:p>
    <w:p w:rsidR="006D189F" w:rsidRDefault="00D659B5" w:rsidP="00432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jc w:val="both"/>
        <w:rPr>
          <w:b/>
          <w:i/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F2EBF6" wp14:editId="795331A0">
                <wp:simplePos x="0" y="0"/>
                <wp:positionH relativeFrom="column">
                  <wp:posOffset>3128010</wp:posOffset>
                </wp:positionH>
                <wp:positionV relativeFrom="paragraph">
                  <wp:posOffset>193513</wp:posOffset>
                </wp:positionV>
                <wp:extent cx="382772" cy="180753"/>
                <wp:effectExtent l="38100" t="0" r="0" b="29210"/>
                <wp:wrapNone/>
                <wp:docPr id="6" name="Flèche vers le b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1807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FC7F8" id="Flèche vers le bas 6" o:spid="_x0000_s1026" type="#_x0000_t67" style="position:absolute;margin-left:246.3pt;margin-top:15.25pt;width:30.15pt;height:14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" adj="10800" fillcolor="#5b9bd5 [3204]" strokecolor="#1f4d78 [1604]" strokeweight="1pt"/>
            </w:pict>
          </mc:Fallback>
        </mc:AlternateContent>
      </w:r>
      <w:r w:rsidR="0045749B">
        <w:rPr>
          <w:b/>
          <w:i/>
          <w:sz w:val="24"/>
        </w:rPr>
        <w:t>Les anciens documents doivent être rendus au Service Qualité pour archivage.</w:t>
      </w:r>
    </w:p>
    <w:p w:rsidR="0045749B" w:rsidRPr="00EB65A7" w:rsidRDefault="0045749B" w:rsidP="00EB65A7">
      <w:pPr>
        <w:spacing w:after="0" w:line="240" w:lineRule="auto"/>
        <w:rPr>
          <w:sz w:val="14"/>
        </w:rPr>
      </w:pPr>
    </w:p>
    <w:p w:rsidR="0045749B" w:rsidRPr="00C72E15" w:rsidRDefault="0045749B" w:rsidP="00D6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jc w:val="both"/>
        <w:rPr>
          <w:b/>
          <w:i/>
          <w:sz w:val="24"/>
        </w:rPr>
      </w:pPr>
      <w:r>
        <w:rPr>
          <w:b/>
          <w:i/>
          <w:sz w:val="24"/>
        </w:rPr>
        <w:t xml:space="preserve">En cas de formation, </w:t>
      </w:r>
      <w:r w:rsidR="009B6063">
        <w:rPr>
          <w:b/>
          <w:i/>
          <w:sz w:val="24"/>
        </w:rPr>
        <w:t xml:space="preserve">le rédacteur </w:t>
      </w:r>
      <w:r>
        <w:rPr>
          <w:b/>
          <w:i/>
          <w:sz w:val="24"/>
        </w:rPr>
        <w:t>imprime et join</w:t>
      </w:r>
      <w:r w:rsidR="009B6063">
        <w:rPr>
          <w:b/>
          <w:i/>
          <w:sz w:val="24"/>
        </w:rPr>
        <w:t>t</w:t>
      </w:r>
      <w:r>
        <w:rPr>
          <w:b/>
          <w:i/>
          <w:sz w:val="24"/>
        </w:rPr>
        <w:t xml:space="preserve"> le formulaire de formation E1028</w:t>
      </w:r>
      <w:r w:rsidR="00EB65A7">
        <w:rPr>
          <w:b/>
          <w:i/>
          <w:sz w:val="24"/>
        </w:rPr>
        <w:t xml:space="preserve">, </w:t>
      </w:r>
    </w:p>
    <w:p w:rsidR="00EB65A7" w:rsidRDefault="00D659B5" w:rsidP="00D6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jc w:val="both"/>
        <w:rPr>
          <w:b/>
          <w:i/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6E4C55" wp14:editId="79733902">
                <wp:simplePos x="0" y="0"/>
                <wp:positionH relativeFrom="column">
                  <wp:posOffset>3136605</wp:posOffset>
                </wp:positionH>
                <wp:positionV relativeFrom="paragraph">
                  <wp:posOffset>197426</wp:posOffset>
                </wp:positionV>
                <wp:extent cx="382772" cy="180753"/>
                <wp:effectExtent l="38100" t="0" r="0" b="29210"/>
                <wp:wrapNone/>
                <wp:docPr id="8" name="Flèche vers le b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1807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B50E" id="Flèche vers le bas 8" o:spid="_x0000_s1026" type="#_x0000_t67" style="position:absolute;margin-left:247pt;margin-top:15.55pt;width:30.15pt;height:14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" adj="10800" fillcolor="#5b9bd5 [3204]" strokecolor="#1f4d78 [1604]" strokeweight="1pt"/>
            </w:pict>
          </mc:Fallback>
        </mc:AlternateContent>
      </w:r>
      <w:r w:rsidR="00EB65A7">
        <w:rPr>
          <w:b/>
          <w:i/>
          <w:sz w:val="24"/>
        </w:rPr>
        <w:t>Le formulaire E1028 signé doit être rendu au Service Qualité pour archivage</w:t>
      </w:r>
      <w:r w:rsidR="009B6063">
        <w:rPr>
          <w:b/>
          <w:i/>
          <w:sz w:val="24"/>
        </w:rPr>
        <w:t>.</w:t>
      </w:r>
    </w:p>
    <w:p w:rsidR="00D659B5" w:rsidRPr="00F05EF8" w:rsidRDefault="00D659B5" w:rsidP="00F05EF8">
      <w:pPr>
        <w:spacing w:after="0" w:line="120" w:lineRule="auto"/>
        <w:jc w:val="both"/>
        <w:rPr>
          <w:b/>
          <w:i/>
          <w:sz w:val="24"/>
        </w:rPr>
      </w:pPr>
    </w:p>
    <w:p w:rsidR="00BD18DE" w:rsidRPr="00D659B5" w:rsidRDefault="00DB24D8" w:rsidP="00BD1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spacing w:after="0"/>
        <w:rPr>
          <w:sz w:val="24"/>
        </w:rPr>
      </w:pPr>
      <w:sdt>
        <w:sdtPr>
          <w:rPr>
            <w:sz w:val="24"/>
          </w:rPr>
          <w:id w:val="1900247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9B5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D659B5" w:rsidRPr="00FB24E1">
        <w:rPr>
          <w:sz w:val="24"/>
        </w:rPr>
        <w:t>Date</w:t>
      </w:r>
      <w:r w:rsidR="00D659B5">
        <w:rPr>
          <w:sz w:val="24"/>
        </w:rPr>
        <w:t xml:space="preserve"> clôture</w:t>
      </w:r>
      <w:r w:rsidR="00D659B5" w:rsidRPr="00FB24E1">
        <w:rPr>
          <w:sz w:val="24"/>
        </w:rPr>
        <w:t>, nom</w:t>
      </w:r>
      <w:r w:rsidR="00D659B5">
        <w:rPr>
          <w:sz w:val="24"/>
        </w:rPr>
        <w:t xml:space="preserve"> </w:t>
      </w:r>
      <w:r w:rsidR="00D659B5" w:rsidRPr="00FB24E1">
        <w:rPr>
          <w:sz w:val="24"/>
        </w:rPr>
        <w:t xml:space="preserve">: </w:t>
      </w:r>
      <w:r w:rsidR="00D659B5" w:rsidRPr="00125BB1">
        <w:rPr>
          <w:color w:val="5B9BD5" w:themeColor="accent1"/>
          <w:sz w:val="24"/>
        </w:rPr>
        <w:fldChar w:fldCharType="begin"/>
      </w:r>
      <w:r w:rsidR="00D659B5" w:rsidRPr="00125BB1">
        <w:rPr>
          <w:color w:val="5B9BD5" w:themeColor="accent1"/>
          <w:sz w:val="24"/>
        </w:rPr>
        <w:instrText xml:space="preserve"> DATE   \* MERGEFORMAT </w:instrText>
      </w:r>
      <w:r w:rsidR="00D659B5" w:rsidRPr="00125BB1">
        <w:rPr>
          <w:color w:val="5B9BD5" w:themeColor="accent1"/>
          <w:sz w:val="24"/>
        </w:rPr>
        <w:fldChar w:fldCharType="separate"/>
      </w:r>
      <w:r w:rsidR="00DF116A">
        <w:rPr>
          <w:noProof/>
          <w:color w:val="5B9BD5" w:themeColor="accent1"/>
          <w:sz w:val="24"/>
        </w:rPr>
        <w:t>24/03/2023</w:t>
      </w:r>
      <w:r w:rsidR="00D659B5" w:rsidRPr="00125BB1">
        <w:rPr>
          <w:color w:val="5B9BD5" w:themeColor="accent1"/>
          <w:sz w:val="24"/>
        </w:rPr>
        <w:fldChar w:fldCharType="end"/>
      </w:r>
      <w:r w:rsidR="00D659B5">
        <w:rPr>
          <w:sz w:val="24"/>
        </w:rPr>
        <w:t xml:space="preserve"> </w:t>
      </w:r>
      <w:r w:rsidR="007C0A58">
        <w:rPr>
          <w:sz w:val="24"/>
        </w:rPr>
        <w:t>,</w:t>
      </w:r>
      <w:r w:rsidR="009B6063">
        <w:rPr>
          <w:sz w:val="24"/>
        </w:rPr>
        <w:t xml:space="preserve"> </w:t>
      </w:r>
      <w:sdt>
        <w:sdtPr>
          <w:rPr>
            <w:sz w:val="24"/>
          </w:rPr>
          <w:id w:val="-298301714"/>
          <w:placeholder>
            <w:docPart w:val="87CAB7B9CCB04DEBB411FBFB65F1A1E2"/>
          </w:placeholder>
        </w:sdtPr>
        <w:sdtEndPr/>
        <w:sdtContent>
          <w:sdt>
            <w:sdtPr>
              <w:rPr>
                <w:color w:val="5B9BD5" w:themeColor="accent1"/>
                <w:sz w:val="24"/>
              </w:rPr>
              <w:alias w:val="Droits Enregistrement"/>
              <w:tag w:val="Droits Enregistrement"/>
              <w:id w:val="1504857237"/>
              <w:placeholder>
                <w:docPart w:val="4B6B64287C2B4338B197D32F0BB459B0"/>
              </w:placeholder>
              <w:showingPlcHdr/>
              <w:dropDownList>
                <w:listItem w:value="Choisissez un élément."/>
                <w:listItem w:displayText="BRAHMI Aïssa" w:value="BRAHMI Aïssa"/>
                <w:listItem w:displayText="CHAUMAIS Marie" w:value="CHAUMAIS Marie"/>
                <w:listItem w:displayText="FORRET Vincent" w:value="FORRET Vincent"/>
                <w:listItem w:displayText="RICHARD Davina" w:value="RICHARD Davina"/>
              </w:dropDownList>
            </w:sdtPr>
            <w:sdtEndPr/>
            <w:sdtContent>
              <w:r w:rsidR="00D659B5" w:rsidRPr="004347E1">
                <w:rPr>
                  <w:rStyle w:val="Textedelespacerserv"/>
                  <w:color w:val="5B9BD5" w:themeColor="accent1"/>
                </w:rPr>
                <w:t>Choisissez un élément.</w:t>
              </w:r>
            </w:sdtContent>
          </w:sdt>
        </w:sdtContent>
      </w:sdt>
      <w:r w:rsidR="00F05EF8">
        <w:rPr>
          <w:sz w:val="24"/>
        </w:rPr>
        <w:t>.</w:t>
      </w:r>
    </w:p>
    <w:sectPr w:rsidR="00BD18DE" w:rsidRPr="00D659B5" w:rsidSect="009E62F9">
      <w:headerReference w:type="default" r:id="rId8"/>
      <w:footerReference w:type="default" r:id="rId9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4D8" w:rsidRDefault="00DB24D8" w:rsidP="0097507F">
      <w:pPr>
        <w:spacing w:after="0" w:line="240" w:lineRule="auto"/>
      </w:pPr>
      <w:r>
        <w:separator/>
      </w:r>
    </w:p>
  </w:endnote>
  <w:endnote w:type="continuationSeparator" w:id="0">
    <w:p w:rsidR="00DB24D8" w:rsidRDefault="00DB24D8" w:rsidP="00975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F03" w:rsidRDefault="00F75F03" w:rsidP="00F75F03">
    <w:pPr>
      <w:pStyle w:val="Pieddepage"/>
      <w:tabs>
        <w:tab w:val="clear" w:pos="4536"/>
        <w:tab w:val="clear" w:pos="9072"/>
        <w:tab w:val="left" w:pos="9615"/>
      </w:tabs>
    </w:pPr>
    <w:r>
      <w:tab/>
    </w:r>
    <w:r w:rsidRPr="00F753EC">
      <w:t xml:space="preserve">Page </w:t>
    </w:r>
    <w:r w:rsidRPr="00F753EC">
      <w:fldChar w:fldCharType="begin"/>
    </w:r>
    <w:r w:rsidRPr="00F753EC">
      <w:instrText>PAGE   \* MERGEFORMAT</w:instrText>
    </w:r>
    <w:r w:rsidRPr="00F753EC">
      <w:fldChar w:fldCharType="separate"/>
    </w:r>
    <w:r w:rsidR="00EE7B6C">
      <w:rPr>
        <w:noProof/>
      </w:rPr>
      <w:t>1</w:t>
    </w:r>
    <w:r w:rsidRPr="00F753EC">
      <w:fldChar w:fldCharType="end"/>
    </w:r>
    <w:r>
      <w:t>/</w:t>
    </w:r>
    <w:fldSimple w:instr=" NUMPAGES   \* MERGEFORMAT ">
      <w:r w:rsidR="00EE7B6C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4D8" w:rsidRDefault="00DB24D8" w:rsidP="0097507F">
      <w:pPr>
        <w:spacing w:after="0" w:line="240" w:lineRule="auto"/>
      </w:pPr>
      <w:r>
        <w:separator/>
      </w:r>
    </w:p>
  </w:footnote>
  <w:footnote w:type="continuationSeparator" w:id="0">
    <w:p w:rsidR="00DB24D8" w:rsidRDefault="00DB24D8" w:rsidP="00975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F83" w:rsidRPr="00F753EC" w:rsidRDefault="00E342B0" w:rsidP="009E289D">
    <w:pPr>
      <w:pStyle w:val="En-tte"/>
      <w:tabs>
        <w:tab w:val="clear" w:pos="4536"/>
        <w:tab w:val="clear" w:pos="9072"/>
        <w:tab w:val="center" w:pos="5103"/>
        <w:tab w:val="right" w:pos="10206"/>
      </w:tabs>
    </w:pPr>
    <w:r w:rsidRPr="00F753EC"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6350</wp:posOffset>
          </wp:positionH>
          <wp:positionV relativeFrom="paragraph">
            <wp:posOffset>-2540</wp:posOffset>
          </wp:positionV>
          <wp:extent cx="750570" cy="436245"/>
          <wp:effectExtent l="0" t="0" r="0" b="1905"/>
          <wp:wrapThrough wrapText="bothSides">
            <wp:wrapPolygon edited="0">
              <wp:start x="0" y="0"/>
              <wp:lineTo x="0" y="20751"/>
              <wp:lineTo x="20832" y="20751"/>
              <wp:lineTo x="20832" y="0"/>
              <wp:lineTo x="0" y="0"/>
            </wp:wrapPolygon>
          </wp:wrapThrough>
          <wp:docPr id="2" name="Image 1" descr="cid:image002.jpg@01D5826D.85CF29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 descr="cid:image002.jpg@01D5826D.85CF2910"/>
                  <pic:cNvPicPr/>
                </pic:nvPicPr>
                <pic:blipFill>
                  <a:blip r:embed="rId1" r:link="rId2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" cy="436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53EC">
      <w:rPr>
        <w:sz w:val="28"/>
      </w:rPr>
      <w:tab/>
    </w:r>
    <w:r w:rsidR="001E6040" w:rsidRPr="00F753EC">
      <w:rPr>
        <w:sz w:val="28"/>
      </w:rPr>
      <w:t xml:space="preserve">FORMULAIRE DE GESTION DOCUMENTAIRE </w:t>
    </w:r>
    <w:r w:rsidR="00636F83" w:rsidRPr="00F753EC">
      <w:rPr>
        <w:sz w:val="28"/>
      </w:rPr>
      <w:tab/>
    </w:r>
    <w:r w:rsidR="00BD18DE" w:rsidRPr="00BD18DE">
      <w:t>Réf</w:t>
    </w:r>
    <w:r w:rsidR="00BD18DE">
      <w:t>.</w:t>
    </w:r>
    <w:r w:rsidR="00BD18DE" w:rsidRPr="00BD18DE">
      <w:t xml:space="preserve"> </w:t>
    </w:r>
    <w:r w:rsidR="003D6FDE">
      <w:t>E1076</w:t>
    </w:r>
  </w:p>
  <w:p w:rsidR="00636F83" w:rsidRPr="00043BD9" w:rsidRDefault="00636F83" w:rsidP="00636F83">
    <w:pPr>
      <w:pStyle w:val="Pieddepage"/>
      <w:tabs>
        <w:tab w:val="clear" w:pos="4536"/>
        <w:tab w:val="clear" w:pos="9072"/>
        <w:tab w:val="center" w:pos="5103"/>
        <w:tab w:val="right" w:pos="10206"/>
      </w:tabs>
    </w:pPr>
    <w:r w:rsidRPr="00F753EC">
      <w:tab/>
      <w:t>Procédure associé</w:t>
    </w:r>
    <w:r w:rsidR="00BD5FD3" w:rsidRPr="00F753EC">
      <w:t xml:space="preserve">e : </w:t>
    </w:r>
    <w:r w:rsidRPr="00F753EC">
      <w:t>PR</w:t>
    </w:r>
    <w:r w:rsidR="00BD5FD3" w:rsidRPr="00F753EC">
      <w:t xml:space="preserve"> </w:t>
    </w:r>
    <w:r w:rsidRPr="00F753EC">
      <w:t>001</w:t>
    </w:r>
    <w:r w:rsidRPr="00F753EC">
      <w:tab/>
    </w:r>
    <w:r w:rsidR="00F75F03">
      <w:t>Date</w:t>
    </w:r>
    <w:r w:rsidRPr="00F753EC">
      <w:t> : 10</w:t>
    </w:r>
    <w:r w:rsidR="00F75F03">
      <w:t>/</w:t>
    </w:r>
    <w:r w:rsidRPr="00F753EC">
      <w:t>05</w:t>
    </w:r>
    <w:r w:rsidR="00F75F03">
      <w:t>/</w:t>
    </w:r>
    <w:r w:rsidR="00043BD9"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B1705"/>
    <w:multiLevelType w:val="hybridMultilevel"/>
    <w:tmpl w:val="9C8AFC5C"/>
    <w:lvl w:ilvl="0" w:tplc="D58AC998">
      <w:start w:val="1"/>
      <w:numFmt w:val="bullet"/>
      <w:lvlText w:val="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C962B0"/>
    <w:multiLevelType w:val="hybridMultilevel"/>
    <w:tmpl w:val="B07AD9EE"/>
    <w:lvl w:ilvl="0" w:tplc="D58AC998">
      <w:start w:val="1"/>
      <w:numFmt w:val="bullet"/>
      <w:lvlText w:val="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150BB4"/>
    <w:multiLevelType w:val="hybridMultilevel"/>
    <w:tmpl w:val="515834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edit="form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16A"/>
    <w:rsid w:val="000225EF"/>
    <w:rsid w:val="000325B3"/>
    <w:rsid w:val="00036D5A"/>
    <w:rsid w:val="000421B7"/>
    <w:rsid w:val="00043BD9"/>
    <w:rsid w:val="000520E1"/>
    <w:rsid w:val="000B024C"/>
    <w:rsid w:val="000D00F7"/>
    <w:rsid w:val="000D65D4"/>
    <w:rsid w:val="000F1BC2"/>
    <w:rsid w:val="001161D8"/>
    <w:rsid w:val="00116DB1"/>
    <w:rsid w:val="00125BB1"/>
    <w:rsid w:val="0015525E"/>
    <w:rsid w:val="00174062"/>
    <w:rsid w:val="001913E1"/>
    <w:rsid w:val="001A3EAA"/>
    <w:rsid w:val="001A53BF"/>
    <w:rsid w:val="001C1DBB"/>
    <w:rsid w:val="001E38AB"/>
    <w:rsid w:val="001E6040"/>
    <w:rsid w:val="00235C31"/>
    <w:rsid w:val="002A6184"/>
    <w:rsid w:val="002C6A80"/>
    <w:rsid w:val="00307DC0"/>
    <w:rsid w:val="0034544F"/>
    <w:rsid w:val="003752D6"/>
    <w:rsid w:val="003A4B58"/>
    <w:rsid w:val="003D6FDE"/>
    <w:rsid w:val="003F6D93"/>
    <w:rsid w:val="00424328"/>
    <w:rsid w:val="00426E56"/>
    <w:rsid w:val="004323A3"/>
    <w:rsid w:val="004347E1"/>
    <w:rsid w:val="004542B1"/>
    <w:rsid w:val="0045749B"/>
    <w:rsid w:val="00486ADA"/>
    <w:rsid w:val="00497E35"/>
    <w:rsid w:val="004E327E"/>
    <w:rsid w:val="00513F0A"/>
    <w:rsid w:val="005170D4"/>
    <w:rsid w:val="0056309B"/>
    <w:rsid w:val="005A59A5"/>
    <w:rsid w:val="005E5C74"/>
    <w:rsid w:val="005F573C"/>
    <w:rsid w:val="00611EBF"/>
    <w:rsid w:val="0063078E"/>
    <w:rsid w:val="00636F83"/>
    <w:rsid w:val="006401AB"/>
    <w:rsid w:val="00651285"/>
    <w:rsid w:val="00691C5D"/>
    <w:rsid w:val="00693043"/>
    <w:rsid w:val="006B084F"/>
    <w:rsid w:val="006C05C4"/>
    <w:rsid w:val="006D17F1"/>
    <w:rsid w:val="006D189F"/>
    <w:rsid w:val="006D532A"/>
    <w:rsid w:val="006D6491"/>
    <w:rsid w:val="006F487A"/>
    <w:rsid w:val="0072127F"/>
    <w:rsid w:val="00756999"/>
    <w:rsid w:val="00784D1E"/>
    <w:rsid w:val="00786715"/>
    <w:rsid w:val="007A45F6"/>
    <w:rsid w:val="007C0A58"/>
    <w:rsid w:val="007C4EBA"/>
    <w:rsid w:val="007F60E5"/>
    <w:rsid w:val="00833A80"/>
    <w:rsid w:val="008C2FB0"/>
    <w:rsid w:val="008E674B"/>
    <w:rsid w:val="009155E5"/>
    <w:rsid w:val="009175E8"/>
    <w:rsid w:val="0095212C"/>
    <w:rsid w:val="0097507F"/>
    <w:rsid w:val="009B6063"/>
    <w:rsid w:val="009D3030"/>
    <w:rsid w:val="009E289D"/>
    <w:rsid w:val="009E62F9"/>
    <w:rsid w:val="00A52044"/>
    <w:rsid w:val="00A67E2D"/>
    <w:rsid w:val="00AA0F51"/>
    <w:rsid w:val="00AB3485"/>
    <w:rsid w:val="00AE0DB0"/>
    <w:rsid w:val="00B00EB9"/>
    <w:rsid w:val="00B67BD8"/>
    <w:rsid w:val="00BD18DE"/>
    <w:rsid w:val="00BD5FD3"/>
    <w:rsid w:val="00C23157"/>
    <w:rsid w:val="00C60C71"/>
    <w:rsid w:val="00C67F9B"/>
    <w:rsid w:val="00C72E15"/>
    <w:rsid w:val="00C9170D"/>
    <w:rsid w:val="00CF4DBB"/>
    <w:rsid w:val="00D4699E"/>
    <w:rsid w:val="00D659B5"/>
    <w:rsid w:val="00D813FD"/>
    <w:rsid w:val="00DB0649"/>
    <w:rsid w:val="00DB24D8"/>
    <w:rsid w:val="00DD5E13"/>
    <w:rsid w:val="00DF0DE5"/>
    <w:rsid w:val="00DF116A"/>
    <w:rsid w:val="00E01856"/>
    <w:rsid w:val="00E01EC8"/>
    <w:rsid w:val="00E342B0"/>
    <w:rsid w:val="00E43D9B"/>
    <w:rsid w:val="00E75D37"/>
    <w:rsid w:val="00E90A9B"/>
    <w:rsid w:val="00EB65A7"/>
    <w:rsid w:val="00EE7B6C"/>
    <w:rsid w:val="00EF3E80"/>
    <w:rsid w:val="00F05EF8"/>
    <w:rsid w:val="00F56328"/>
    <w:rsid w:val="00F753EC"/>
    <w:rsid w:val="00F75F03"/>
    <w:rsid w:val="00F9415B"/>
    <w:rsid w:val="00FA0B5A"/>
    <w:rsid w:val="00FB24E1"/>
    <w:rsid w:val="00FC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364CD3"/>
  <w15:chartTrackingRefBased/>
  <w15:docId w15:val="{EC804BA3-159B-465F-838B-ADBBB189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50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507F"/>
  </w:style>
  <w:style w:type="paragraph" w:styleId="Pieddepage">
    <w:name w:val="footer"/>
    <w:basedOn w:val="Normal"/>
    <w:link w:val="PieddepageCar"/>
    <w:uiPriority w:val="99"/>
    <w:unhideWhenUsed/>
    <w:rsid w:val="009750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507F"/>
  </w:style>
  <w:style w:type="paragraph" w:styleId="Paragraphedeliste">
    <w:name w:val="List Paragraph"/>
    <w:basedOn w:val="Normal"/>
    <w:uiPriority w:val="34"/>
    <w:qFormat/>
    <w:rsid w:val="0097507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D6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65D4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FB24E1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D4699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699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699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69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699E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11EBF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A45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D5826D.85CF2910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ital\Desktop\E107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E829B98D6C4133873CDB004CDADA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10C135-6EC6-49FB-B103-4488741F657F}"/>
      </w:docPartPr>
      <w:docPartBody>
        <w:p w:rsidR="00000000" w:rsidRDefault="00317B8E">
          <w:pPr>
            <w:pStyle w:val="8EE829B98D6C4133873CDB004CDADA92"/>
          </w:pPr>
          <w:r w:rsidRPr="009175E8">
            <w:rPr>
              <w:rStyle w:val="Textedelespacerserv"/>
              <w:color w:val="5B9BD5" w:themeColor="accent1"/>
            </w:rPr>
            <w:t>Choisissez un élément.</w:t>
          </w:r>
        </w:p>
      </w:docPartBody>
    </w:docPart>
    <w:docPart>
      <w:docPartPr>
        <w:name w:val="0EF62AF3581841A99F35045800FCE1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96509F-BBBB-4BFF-862D-05D9D2934A0A}"/>
      </w:docPartPr>
      <w:docPartBody>
        <w:p w:rsidR="00000000" w:rsidRDefault="00317B8E">
          <w:pPr>
            <w:pStyle w:val="0EF62AF3581841A99F35045800FCE18A"/>
          </w:pPr>
          <w:r w:rsidRPr="009175E8">
            <w:rPr>
              <w:rStyle w:val="Textedelespacerserv"/>
              <w:color w:val="5B9BD5" w:themeColor="accent1"/>
            </w:rPr>
            <w:t>Choisissez un élément</w:t>
          </w:r>
          <w:r>
            <w:rPr>
              <w:rStyle w:val="Textedelespacerserv"/>
              <w:color w:val="5B9BD5" w:themeColor="accent1"/>
            </w:rPr>
            <w:t xml:space="preserve"> (≠ du rédacteur)</w:t>
          </w:r>
        </w:p>
      </w:docPartBody>
    </w:docPart>
    <w:docPart>
      <w:docPartPr>
        <w:name w:val="F6E065624A3A487DB5A20EDCDD5272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A21943-6D00-40FF-B660-630793B74903}"/>
      </w:docPartPr>
      <w:docPartBody>
        <w:p w:rsidR="00000000" w:rsidRDefault="00317B8E">
          <w:pPr>
            <w:pStyle w:val="F6E065624A3A487DB5A20EDCDD527214"/>
          </w:pPr>
          <w:r w:rsidRPr="009175E8">
            <w:rPr>
              <w:rStyle w:val="Textedelespacerserv"/>
              <w:color w:val="5B9BD5" w:themeColor="accent1"/>
            </w:rPr>
            <w:t>Choisissez un élément.</w:t>
          </w:r>
        </w:p>
      </w:docPartBody>
    </w:docPart>
    <w:docPart>
      <w:docPartPr>
        <w:name w:val="995C361800194FBDB10D4B9EF59625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8AD52B-F4E1-4449-9589-D89DE13CE3E8}"/>
      </w:docPartPr>
      <w:docPartBody>
        <w:p w:rsidR="00000000" w:rsidRDefault="00317B8E">
          <w:pPr>
            <w:pStyle w:val="995C361800194FBDB10D4B9EF59625F4"/>
          </w:pPr>
          <w:r w:rsidRPr="004347E1">
            <w:rPr>
              <w:rStyle w:val="Textedelespacerserv"/>
              <w:color w:val="5B9BD5" w:themeColor="accent1"/>
            </w:rPr>
            <w:t>Cliquez ou appuyez ici pour entrer du texte.</w:t>
          </w:r>
        </w:p>
      </w:docPartBody>
    </w:docPart>
    <w:docPart>
      <w:docPartPr>
        <w:name w:val="0F76D14A21D04587B03B8735C217A5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88AB8C-7712-4BB5-A6F1-2764ADCBA8D7}"/>
      </w:docPartPr>
      <w:docPartBody>
        <w:p w:rsidR="00000000" w:rsidRDefault="00317B8E">
          <w:pPr>
            <w:pStyle w:val="0F76D14A21D04587B03B8735C217A5E9"/>
          </w:pPr>
          <w:r w:rsidRPr="004347E1">
            <w:rPr>
              <w:rStyle w:val="Textedelespacerserv"/>
              <w:color w:val="5B9BD5" w:themeColor="accent1"/>
            </w:rPr>
            <w:t>Cliquez ou appuyez ici pour entrer du texte.</w:t>
          </w:r>
        </w:p>
      </w:docPartBody>
    </w:docPart>
    <w:docPart>
      <w:docPartPr>
        <w:name w:val="8C712ED00CBC4E65824F51E9209B64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417A38-0A53-4FD4-BCF1-F6812D19506E}"/>
      </w:docPartPr>
      <w:docPartBody>
        <w:p w:rsidR="00000000" w:rsidRDefault="00317B8E">
          <w:pPr>
            <w:pStyle w:val="8C712ED00CBC4E65824F51E9209B640B"/>
          </w:pPr>
          <w:r w:rsidRPr="004347E1">
            <w:rPr>
              <w:rStyle w:val="Textedelespacerserv"/>
              <w:color w:val="5B9BD5" w:themeColor="accent1"/>
            </w:rPr>
            <w:t>Cliquez ou appuyez ici pour entrer du texte.</w:t>
          </w:r>
        </w:p>
      </w:docPartBody>
    </w:docPart>
    <w:docPart>
      <w:docPartPr>
        <w:name w:val="BDEB253C4BCC485F8D438DF7452E87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3A3DC4-726B-46B1-9933-218A5D878AF9}"/>
      </w:docPartPr>
      <w:docPartBody>
        <w:p w:rsidR="00000000" w:rsidRDefault="00317B8E">
          <w:pPr>
            <w:pStyle w:val="BDEB253C4BCC485F8D438DF7452E8733"/>
          </w:pPr>
          <w:r w:rsidRPr="004347E1">
            <w:rPr>
              <w:rStyle w:val="Textedelespacerserv"/>
              <w:color w:val="5B9BD5" w:themeColor="accent1"/>
            </w:rPr>
            <w:t xml:space="preserve">Cliquez ou appuyez ici pour entrer </w:t>
          </w:r>
          <w:r w:rsidRPr="004347E1">
            <w:rPr>
              <w:rStyle w:val="Textedelespacerserv"/>
              <w:color w:val="5B9BD5" w:themeColor="accent1"/>
            </w:rPr>
            <w:t>du texte.</w:t>
          </w:r>
        </w:p>
      </w:docPartBody>
    </w:docPart>
    <w:docPart>
      <w:docPartPr>
        <w:name w:val="375A20F8B3F0412F832C3793C2BD73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B4A15-84B9-47DA-8FF2-65C572BBD71C}"/>
      </w:docPartPr>
      <w:docPartBody>
        <w:p w:rsidR="00000000" w:rsidRDefault="00317B8E">
          <w:pPr>
            <w:pStyle w:val="375A20F8B3F0412F832C3793C2BD73FE"/>
          </w:pPr>
          <w:r w:rsidRPr="004347E1">
            <w:rPr>
              <w:rStyle w:val="Textedelespacerserv"/>
              <w:color w:val="5B9BD5" w:themeColor="accent1"/>
            </w:rPr>
            <w:t>Cliquez ou appuyez ici pour entrer du texte.</w:t>
          </w:r>
        </w:p>
      </w:docPartBody>
    </w:docPart>
    <w:docPart>
      <w:docPartPr>
        <w:name w:val="D868BF6B73B940528BD759B81E08E5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CF08AB-5761-4F04-88F3-8F814A4A22C2}"/>
      </w:docPartPr>
      <w:docPartBody>
        <w:p w:rsidR="00000000" w:rsidRDefault="00317B8E">
          <w:pPr>
            <w:pStyle w:val="D868BF6B73B940528BD759B81E08E5F4"/>
          </w:pPr>
          <w:r w:rsidRPr="004347E1">
            <w:rPr>
              <w:rStyle w:val="Textedelespacerserv"/>
              <w:color w:val="5B9BD5" w:themeColor="accent1"/>
            </w:rPr>
            <w:t>Cliquez ou appuyez ici pour entrer du texte.</w:t>
          </w:r>
        </w:p>
      </w:docPartBody>
    </w:docPart>
    <w:docPart>
      <w:docPartPr>
        <w:name w:val="E9D8C4066FB645E6A23E61D2E1A6B0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EF9C61-22D4-4BD3-B701-6258BFDFE2A4}"/>
      </w:docPartPr>
      <w:docPartBody>
        <w:p w:rsidR="00000000" w:rsidRDefault="00317B8E">
          <w:pPr>
            <w:pStyle w:val="E9D8C4066FB645E6A23E61D2E1A6B084"/>
          </w:pPr>
          <w:r w:rsidRPr="00D80AB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6A05AFFC11545BAAC398B3513DCE9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2B0BB7-6181-4B88-9CCB-519E998E2802}"/>
      </w:docPartPr>
      <w:docPartBody>
        <w:p w:rsidR="00000000" w:rsidRDefault="00317B8E">
          <w:pPr>
            <w:pStyle w:val="86A05AFFC11545BAAC398B3513DCE9A6"/>
          </w:pPr>
          <w:r w:rsidRPr="00D80AB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381CC4D17CB4907A693255268F05A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1C0A07-47C7-475E-ADCB-F2D8E3D457FA}"/>
      </w:docPartPr>
      <w:docPartBody>
        <w:p w:rsidR="00000000" w:rsidRDefault="00317B8E">
          <w:pPr>
            <w:pStyle w:val="A381CC4D17CB4907A693255268F05A65"/>
          </w:pPr>
          <w:r w:rsidRPr="00D80AB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94D37505321492FB921D58065FA0D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FA4349-5C05-4D1E-87B0-1F785B867BDE}"/>
      </w:docPartPr>
      <w:docPartBody>
        <w:p w:rsidR="00000000" w:rsidRDefault="00317B8E">
          <w:pPr>
            <w:pStyle w:val="F94D37505321492FB921D58065FA0DC4"/>
          </w:pPr>
          <w:r w:rsidRPr="00D80AB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6D20D9A96ED4DCA968D570547712A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EE754B-2B5A-4A03-8781-FB0AA9DC899F}"/>
      </w:docPartPr>
      <w:docPartBody>
        <w:p w:rsidR="00000000" w:rsidRDefault="00317B8E">
          <w:pPr>
            <w:pStyle w:val="06D20D9A96ED4DCA968D570547712A7C"/>
          </w:pPr>
          <w:r w:rsidRPr="00D80AB8">
            <w:rPr>
              <w:rStyle w:val="Textedelespacerserv"/>
            </w:rPr>
            <w:t>Cliquez ou appuyez ic</w:t>
          </w:r>
          <w:r w:rsidRPr="00D80AB8">
            <w:rPr>
              <w:rStyle w:val="Textedelespacerserv"/>
            </w:rPr>
            <w:t>i pour entrer du texte.</w:t>
          </w:r>
        </w:p>
      </w:docPartBody>
    </w:docPart>
    <w:docPart>
      <w:docPartPr>
        <w:name w:val="36B74F95557F48D5B207242ADBAC8C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472395-FE16-456E-A8C6-CFEA44A0ECF9}"/>
      </w:docPartPr>
      <w:docPartBody>
        <w:p w:rsidR="00000000" w:rsidRDefault="00317B8E">
          <w:pPr>
            <w:pStyle w:val="36B74F95557F48D5B207242ADBAC8CE2"/>
          </w:pPr>
          <w:r w:rsidRPr="004347E1">
            <w:rPr>
              <w:rStyle w:val="Textedelespacerserv"/>
              <w:color w:val="5B9BD5" w:themeColor="accent1"/>
            </w:rPr>
            <w:t>Choisissez un élément.</w:t>
          </w:r>
        </w:p>
      </w:docPartBody>
    </w:docPart>
    <w:docPart>
      <w:docPartPr>
        <w:name w:val="6B35BE97666F4358B3BB1E58D256FA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E2E097-64D5-4222-86F2-5B3DD8FCB4F8}"/>
      </w:docPartPr>
      <w:docPartBody>
        <w:p w:rsidR="00000000" w:rsidRDefault="00317B8E">
          <w:pPr>
            <w:pStyle w:val="6B35BE97666F4358B3BB1E58D256FA37"/>
          </w:pPr>
          <w:r w:rsidRPr="00D80AB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E6AA991B5814F2EB7EC6C7C5EEAC1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B809FD-384C-4B67-95BF-E23093408048}"/>
      </w:docPartPr>
      <w:docPartBody>
        <w:p w:rsidR="00000000" w:rsidRDefault="00317B8E">
          <w:pPr>
            <w:pStyle w:val="2E6AA991B5814F2EB7EC6C7C5EEAC159"/>
          </w:pPr>
          <w:r w:rsidRPr="00EF3E80">
            <w:rPr>
              <w:rStyle w:val="Textedelespacerserv"/>
              <w:color w:val="5B9BD5" w:themeColor="accent1"/>
            </w:rPr>
            <w:t>Choisissez un élément.</w:t>
          </w:r>
        </w:p>
      </w:docPartBody>
    </w:docPart>
    <w:docPart>
      <w:docPartPr>
        <w:name w:val="C190F4731A60454E9F023F77A95A46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1752EC-2896-40EC-AF68-E0B98EEC1304}"/>
      </w:docPartPr>
      <w:docPartBody>
        <w:p w:rsidR="00000000" w:rsidRDefault="00317B8E">
          <w:pPr>
            <w:pStyle w:val="C190F4731A60454E9F023F77A95A46D9"/>
          </w:pPr>
          <w:r w:rsidRPr="009175E8">
            <w:rPr>
              <w:rStyle w:val="Textedelespacerserv"/>
              <w:color w:val="5B9BD5" w:themeColor="accent1"/>
            </w:rPr>
            <w:t>Choisissez un élément.</w:t>
          </w:r>
        </w:p>
      </w:docPartBody>
    </w:docPart>
    <w:docPart>
      <w:docPartPr>
        <w:name w:val="A1AF6560075B426AA4D3C8F253B1A4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1093C9-47F9-4B4D-8CA9-9770EB9AFB14}"/>
      </w:docPartPr>
      <w:docPartBody>
        <w:p w:rsidR="00000000" w:rsidRDefault="00317B8E">
          <w:pPr>
            <w:pStyle w:val="A1AF6560075B426AA4D3C8F253B1A4FE"/>
          </w:pPr>
          <w:r w:rsidRPr="00D80AB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632E405F8204330818A68C7B53DBD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A472A6-54E5-452B-AF1C-B9EBE8573951}"/>
      </w:docPartPr>
      <w:docPartBody>
        <w:p w:rsidR="00000000" w:rsidRDefault="00317B8E">
          <w:pPr>
            <w:pStyle w:val="B632E405F8204330818A68C7B53DBD0A"/>
          </w:pPr>
          <w:r w:rsidRPr="004347E1">
            <w:rPr>
              <w:rStyle w:val="Textedelespacerserv"/>
              <w:color w:val="5B9BD5" w:themeColor="accent1"/>
            </w:rPr>
            <w:t>Choisissez un élément.</w:t>
          </w:r>
        </w:p>
      </w:docPartBody>
    </w:docPart>
    <w:docPart>
      <w:docPartPr>
        <w:name w:val="10BEFCBD06714C3CB7935F469751D0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FBAFAD-AA02-4D1D-A1EA-2152A782EC7B}"/>
      </w:docPartPr>
      <w:docPartBody>
        <w:p w:rsidR="00000000" w:rsidRDefault="00317B8E">
          <w:pPr>
            <w:pStyle w:val="10BEFCBD06714C3CB7935F469751D02C"/>
          </w:pPr>
          <w:r w:rsidRPr="00D80AB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B4AD3390F7A4192A574DC078BC913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0E915F-B010-49EE-B933-16B112B6DB9C}"/>
      </w:docPartPr>
      <w:docPartBody>
        <w:p w:rsidR="00000000" w:rsidRDefault="00317B8E">
          <w:pPr>
            <w:pStyle w:val="9B4AD3390F7A4192A574DC078BC913C2"/>
          </w:pPr>
          <w:r w:rsidRPr="00D80AB8">
            <w:rPr>
              <w:rStyle w:val="Textedelespacerserv"/>
            </w:rPr>
            <w:t>Cliqu</w:t>
          </w:r>
          <w:r w:rsidRPr="00D80AB8">
            <w:rPr>
              <w:rStyle w:val="Textedelespacerserv"/>
            </w:rPr>
            <w:t>ez ou appuyez ici pour entrer du texte.</w:t>
          </w:r>
        </w:p>
      </w:docPartBody>
    </w:docPart>
    <w:docPart>
      <w:docPartPr>
        <w:name w:val="BE8C32F89D1F4E3EAB8F12DD7906D9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F372CF-38AA-43DF-9304-36ACAB2F83A9}"/>
      </w:docPartPr>
      <w:docPartBody>
        <w:p w:rsidR="00000000" w:rsidRDefault="00317B8E">
          <w:pPr>
            <w:pStyle w:val="BE8C32F89D1F4E3EAB8F12DD7906D90A"/>
          </w:pPr>
          <w:r w:rsidRPr="004347E1">
            <w:rPr>
              <w:rStyle w:val="Textedelespacerserv"/>
              <w:color w:val="5B9BD5" w:themeColor="accent1"/>
            </w:rPr>
            <w:t>Choisissez un élément.</w:t>
          </w:r>
        </w:p>
      </w:docPartBody>
    </w:docPart>
    <w:docPart>
      <w:docPartPr>
        <w:name w:val="87CAB7B9CCB04DEBB411FBFB65F1A1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40EAD2-42E3-4518-AEB6-750D5AF10297}"/>
      </w:docPartPr>
      <w:docPartBody>
        <w:p w:rsidR="00000000" w:rsidRDefault="00317B8E">
          <w:pPr>
            <w:pStyle w:val="87CAB7B9CCB04DEBB411FBFB65F1A1E2"/>
          </w:pPr>
          <w:r w:rsidRPr="00D80AB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B6B64287C2B4338B197D32F0BB459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4C94A7-D698-4F2D-BB0F-6666EA60EA7D}"/>
      </w:docPartPr>
      <w:docPartBody>
        <w:p w:rsidR="00000000" w:rsidRDefault="00317B8E">
          <w:pPr>
            <w:pStyle w:val="4B6B64287C2B4338B197D32F0BB459B0"/>
          </w:pPr>
          <w:r w:rsidRPr="004347E1">
            <w:rPr>
              <w:rStyle w:val="Textedelespacerserv"/>
              <w:color w:val="5B9BD5" w:themeColor="accent1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B8E"/>
    <w:rsid w:val="0031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8EE829B98D6C4133873CDB004CDADA92">
    <w:name w:val="8EE829B98D6C4133873CDB004CDADA92"/>
  </w:style>
  <w:style w:type="paragraph" w:customStyle="1" w:styleId="0EF62AF3581841A99F35045800FCE18A">
    <w:name w:val="0EF62AF3581841A99F35045800FCE18A"/>
  </w:style>
  <w:style w:type="paragraph" w:customStyle="1" w:styleId="F6E065624A3A487DB5A20EDCDD527214">
    <w:name w:val="F6E065624A3A487DB5A20EDCDD527214"/>
  </w:style>
  <w:style w:type="paragraph" w:customStyle="1" w:styleId="995C361800194FBDB10D4B9EF59625F4">
    <w:name w:val="995C361800194FBDB10D4B9EF59625F4"/>
  </w:style>
  <w:style w:type="paragraph" w:customStyle="1" w:styleId="0F76D14A21D04587B03B8735C217A5E9">
    <w:name w:val="0F76D14A21D04587B03B8735C217A5E9"/>
  </w:style>
  <w:style w:type="paragraph" w:customStyle="1" w:styleId="8C712ED00CBC4E65824F51E9209B640B">
    <w:name w:val="8C712ED00CBC4E65824F51E9209B640B"/>
  </w:style>
  <w:style w:type="paragraph" w:customStyle="1" w:styleId="BDEB253C4BCC485F8D438DF7452E8733">
    <w:name w:val="BDEB253C4BCC485F8D438DF7452E8733"/>
  </w:style>
  <w:style w:type="paragraph" w:customStyle="1" w:styleId="375A20F8B3F0412F832C3793C2BD73FE">
    <w:name w:val="375A20F8B3F0412F832C3793C2BD73FE"/>
  </w:style>
  <w:style w:type="paragraph" w:customStyle="1" w:styleId="D868BF6B73B940528BD759B81E08E5F4">
    <w:name w:val="D868BF6B73B940528BD759B81E08E5F4"/>
  </w:style>
  <w:style w:type="paragraph" w:customStyle="1" w:styleId="E9D8C4066FB645E6A23E61D2E1A6B084">
    <w:name w:val="E9D8C4066FB645E6A23E61D2E1A6B084"/>
  </w:style>
  <w:style w:type="paragraph" w:customStyle="1" w:styleId="86A05AFFC11545BAAC398B3513DCE9A6">
    <w:name w:val="86A05AFFC11545BAAC398B3513DCE9A6"/>
  </w:style>
  <w:style w:type="paragraph" w:customStyle="1" w:styleId="A381CC4D17CB4907A693255268F05A65">
    <w:name w:val="A381CC4D17CB4907A693255268F05A65"/>
  </w:style>
  <w:style w:type="paragraph" w:customStyle="1" w:styleId="F94D37505321492FB921D58065FA0DC4">
    <w:name w:val="F94D37505321492FB921D58065FA0DC4"/>
  </w:style>
  <w:style w:type="paragraph" w:customStyle="1" w:styleId="06D20D9A96ED4DCA968D570547712A7C">
    <w:name w:val="06D20D9A96ED4DCA968D570547712A7C"/>
  </w:style>
  <w:style w:type="paragraph" w:customStyle="1" w:styleId="36B74F95557F48D5B207242ADBAC8CE2">
    <w:name w:val="36B74F95557F48D5B207242ADBAC8CE2"/>
  </w:style>
  <w:style w:type="paragraph" w:customStyle="1" w:styleId="6B35BE97666F4358B3BB1E58D256FA37">
    <w:name w:val="6B35BE97666F4358B3BB1E58D256FA37"/>
  </w:style>
  <w:style w:type="paragraph" w:customStyle="1" w:styleId="2E6AA991B5814F2EB7EC6C7C5EEAC159">
    <w:name w:val="2E6AA991B5814F2EB7EC6C7C5EEAC159"/>
  </w:style>
  <w:style w:type="paragraph" w:customStyle="1" w:styleId="C190F4731A60454E9F023F77A95A46D9">
    <w:name w:val="C190F4731A60454E9F023F77A95A46D9"/>
  </w:style>
  <w:style w:type="paragraph" w:customStyle="1" w:styleId="A1AF6560075B426AA4D3C8F253B1A4FE">
    <w:name w:val="A1AF6560075B426AA4D3C8F253B1A4FE"/>
  </w:style>
  <w:style w:type="paragraph" w:customStyle="1" w:styleId="B632E405F8204330818A68C7B53DBD0A">
    <w:name w:val="B632E405F8204330818A68C7B53DBD0A"/>
  </w:style>
  <w:style w:type="paragraph" w:customStyle="1" w:styleId="10BEFCBD06714C3CB7935F469751D02C">
    <w:name w:val="10BEFCBD06714C3CB7935F469751D02C"/>
  </w:style>
  <w:style w:type="paragraph" w:customStyle="1" w:styleId="9B4AD3390F7A4192A574DC078BC913C2">
    <w:name w:val="9B4AD3390F7A4192A574DC078BC913C2"/>
  </w:style>
  <w:style w:type="paragraph" w:customStyle="1" w:styleId="BE8C32F89D1F4E3EAB8F12DD7906D90A">
    <w:name w:val="BE8C32F89D1F4E3EAB8F12DD7906D90A"/>
  </w:style>
  <w:style w:type="paragraph" w:customStyle="1" w:styleId="87CAB7B9CCB04DEBB411FBFB65F1A1E2">
    <w:name w:val="87CAB7B9CCB04DEBB411FBFB65F1A1E2"/>
  </w:style>
  <w:style w:type="paragraph" w:customStyle="1" w:styleId="4B6B64287C2B4338B197D32F0BB459B0">
    <w:name w:val="4B6B64287C2B4338B197D32F0BB459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312D6-5EBF-4E96-9109-EA5419FFE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E1076</Template>
  <TotalTime>47</TotalTime>
  <Pages>1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Lansana</dc:creator>
  <cp:keywords/>
  <dc:description/>
  <cp:lastModifiedBy>KEITA Lansana</cp:lastModifiedBy>
  <cp:revision>1</cp:revision>
  <cp:lastPrinted>2022-07-28T08:49:00Z</cp:lastPrinted>
  <dcterms:created xsi:type="dcterms:W3CDTF">2023-03-24T07:55:00Z</dcterms:created>
  <dcterms:modified xsi:type="dcterms:W3CDTF">2023-03-24T08:42:00Z</dcterms:modified>
</cp:coreProperties>
</file>